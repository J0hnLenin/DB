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FE87" w14:textId="77777777" w:rsidR="00243D86" w:rsidRDefault="007A7B98" w:rsidP="00470F44">
      <w:pPr>
        <w:pStyle w:val="af0"/>
      </w:pPr>
      <w:r>
        <w:t>МИНИСТЕРСТВО НАУКИ И ВЫСШЕГО ОБРАЗОВАНИЯ</w:t>
      </w:r>
    </w:p>
    <w:p w14:paraId="48C83DCF" w14:textId="77777777" w:rsidR="007A7B98" w:rsidRDefault="007A7B98" w:rsidP="00656308">
      <w:pPr>
        <w:pStyle w:val="af0"/>
      </w:pPr>
      <w:r>
        <w:t>РОССИЙСКОЙ ФЕДЕРАЦИИ</w:t>
      </w:r>
    </w:p>
    <w:p w14:paraId="44F813F4" w14:textId="77777777" w:rsidR="007A7B98" w:rsidRDefault="007A7B98" w:rsidP="00470F44">
      <w:pPr>
        <w:pStyle w:val="af0"/>
      </w:pPr>
      <w:r>
        <w:t>ФЕДЕРАЛЬНОЕ ГОСУДАРСТВЕННОЕ АВТОНОМНОЕ</w:t>
      </w:r>
    </w:p>
    <w:p w14:paraId="7C2244BD" w14:textId="7EDA4910" w:rsidR="007A7B98" w:rsidRDefault="007A7B98" w:rsidP="001E24B8">
      <w:pPr>
        <w:pStyle w:val="af0"/>
      </w:pPr>
      <w:r>
        <w:t>ОБРАЗОВАТЕЛЬНОЕ УЧРЕЖДЕНИЕ ВЫСШЕГО ОБРАЗОВАНИЯ</w:t>
      </w:r>
    </w:p>
    <w:p w14:paraId="49B40357" w14:textId="77777777" w:rsidR="007A7B98" w:rsidRPr="001E24B8" w:rsidRDefault="007A7B98" w:rsidP="001E24B8">
      <w:pPr>
        <w:pStyle w:val="af0"/>
        <w:rPr>
          <w:b/>
        </w:rPr>
      </w:pPr>
      <w:r>
        <w:rPr>
          <w:b/>
        </w:rPr>
        <w:t>«ТЮМЕНСКИЙ ГОСУДАРСВЕННЫЙ УНИВЕРСТИТЕТ»</w:t>
      </w:r>
    </w:p>
    <w:p w14:paraId="19F1040A" w14:textId="77777777" w:rsidR="007A7B98" w:rsidRDefault="007A7B98" w:rsidP="00470F44">
      <w:pPr>
        <w:pStyle w:val="af0"/>
      </w:pPr>
      <w:r>
        <w:t>ИНСТИТУТ МАТЕМАТИКИ И КОМПЬЮТЕРНЫХ НАУК</w:t>
      </w:r>
    </w:p>
    <w:p w14:paraId="4E34A888" w14:textId="77777777" w:rsidR="007A7B98" w:rsidRDefault="007A7B98" w:rsidP="00470F44">
      <w:pPr>
        <w:pStyle w:val="af0"/>
      </w:pPr>
      <w:r>
        <w:t>Кафедра информационных систем</w:t>
      </w:r>
    </w:p>
    <w:p w14:paraId="55324C63" w14:textId="77777777" w:rsidR="007A7B98" w:rsidRDefault="007A7B98" w:rsidP="00470F44">
      <w:pPr>
        <w:pStyle w:val="af0"/>
      </w:pPr>
    </w:p>
    <w:p w14:paraId="05A949C9" w14:textId="77777777" w:rsidR="007A7B98" w:rsidRDefault="007A7B98" w:rsidP="001E24B8">
      <w:pPr>
        <w:pStyle w:val="af0"/>
        <w:jc w:val="left"/>
      </w:pPr>
    </w:p>
    <w:p w14:paraId="4A805300" w14:textId="77777777" w:rsidR="00656308" w:rsidRDefault="00656308" w:rsidP="001E24B8">
      <w:pPr>
        <w:pStyle w:val="af0"/>
        <w:jc w:val="left"/>
      </w:pPr>
    </w:p>
    <w:p w14:paraId="37FCFC92" w14:textId="77777777" w:rsidR="001E24B8" w:rsidRDefault="001E24B8" w:rsidP="001E24B8">
      <w:pPr>
        <w:pStyle w:val="af0"/>
        <w:jc w:val="left"/>
      </w:pPr>
    </w:p>
    <w:p w14:paraId="7F723125" w14:textId="77777777" w:rsidR="007A7B98" w:rsidRDefault="001E24B8" w:rsidP="00470F44">
      <w:pPr>
        <w:pStyle w:val="af0"/>
      </w:pPr>
      <w:r>
        <w:t>ОТЧЕТ ОБ ИНДИВИДУАЛЬНОЙ РАБОТЕ</w:t>
      </w:r>
    </w:p>
    <w:p w14:paraId="5AD45CEA" w14:textId="77777777" w:rsidR="001E24B8" w:rsidRDefault="00DA5408" w:rsidP="00470F44">
      <w:pPr>
        <w:pStyle w:val="af0"/>
      </w:pPr>
      <w:r>
        <w:t>ПО ДИСЦИПЛИНЕ «БАЗЫ</w:t>
      </w:r>
      <w:r w:rsidR="001E24B8">
        <w:t xml:space="preserve"> ДАННЫХ»</w:t>
      </w:r>
    </w:p>
    <w:p w14:paraId="1FFD5C3E" w14:textId="77777777" w:rsidR="007A7B98" w:rsidRDefault="007A7B98" w:rsidP="00470F44">
      <w:pPr>
        <w:pStyle w:val="af0"/>
      </w:pPr>
    </w:p>
    <w:p w14:paraId="55C88B31" w14:textId="64E37BA6" w:rsidR="009B3769" w:rsidRDefault="009B3769" w:rsidP="009B3769">
      <w:pPr>
        <w:pStyle w:val="af0"/>
      </w:pPr>
      <w:r>
        <w:t>«АВТОМАТИЗАЦИЯ УЧЕТА</w:t>
      </w:r>
      <w:r w:rsidR="001B4489">
        <w:t xml:space="preserve"> УСПЕВАЕМОСТИ СТУДЕНТОВ</w:t>
      </w:r>
      <w:r>
        <w:t>»</w:t>
      </w:r>
    </w:p>
    <w:p w14:paraId="0990BA62" w14:textId="77777777" w:rsidR="007A7B98" w:rsidRDefault="007A7B98"/>
    <w:p w14:paraId="104B0471" w14:textId="77777777" w:rsidR="007A7B98" w:rsidRDefault="007A7B98"/>
    <w:p w14:paraId="28F6176D" w14:textId="77777777" w:rsidR="00656308" w:rsidRDefault="00656308"/>
    <w:p w14:paraId="03ED892B" w14:textId="77777777" w:rsidR="001E24B8" w:rsidRDefault="001E24B8"/>
    <w:p w14:paraId="4AB3DE8F" w14:textId="0ABDEE35" w:rsidR="007A7B98" w:rsidRDefault="007A7B98" w:rsidP="00470F44">
      <w:pPr>
        <w:pStyle w:val="af1"/>
      </w:pPr>
      <w:r>
        <w:t>Выполнил</w:t>
      </w:r>
      <w:r w:rsidR="008E29A3">
        <w:t>и</w:t>
      </w:r>
      <w:r>
        <w:t>:</w:t>
      </w:r>
    </w:p>
    <w:p w14:paraId="6D99D407" w14:textId="4ED8D94A" w:rsidR="008E29A3" w:rsidRDefault="007A280B" w:rsidP="008E29A3">
      <w:pPr>
        <w:pStyle w:val="af1"/>
      </w:pPr>
      <w:r>
        <w:t>с</w:t>
      </w:r>
      <w:r w:rsidR="007A7B98">
        <w:t>тудент</w:t>
      </w:r>
      <w:r w:rsidR="008E29A3">
        <w:t>ы</w:t>
      </w:r>
      <w:r w:rsidR="007A7B98">
        <w:t xml:space="preserve"> </w:t>
      </w:r>
      <w:r w:rsidR="001B4489">
        <w:t>А.В. Зимин</w:t>
      </w:r>
      <w:r w:rsidR="008E29A3">
        <w:t>,</w:t>
      </w:r>
    </w:p>
    <w:p w14:paraId="68429841" w14:textId="263BAE30" w:rsidR="008E29A3" w:rsidRDefault="008E29A3" w:rsidP="008E29A3">
      <w:pPr>
        <w:pStyle w:val="af1"/>
      </w:pPr>
      <w:r>
        <w:t xml:space="preserve">В.А. Спицын </w:t>
      </w:r>
    </w:p>
    <w:p w14:paraId="716DE6AB" w14:textId="6E53DC88" w:rsidR="007A7B98" w:rsidRDefault="007A7B98" w:rsidP="00470F44">
      <w:pPr>
        <w:pStyle w:val="af1"/>
      </w:pPr>
      <w:r>
        <w:t>группы</w:t>
      </w:r>
      <w:r w:rsidR="007A280B">
        <w:t xml:space="preserve"> </w:t>
      </w:r>
      <w:r w:rsidR="001B4489">
        <w:t xml:space="preserve">БД 23 </w:t>
      </w:r>
      <w:r w:rsidR="006A7051">
        <w:t>05–01</w:t>
      </w:r>
    </w:p>
    <w:p w14:paraId="20371C58" w14:textId="77777777" w:rsidR="007A7B98" w:rsidRDefault="007A280B" w:rsidP="00470F44">
      <w:pPr>
        <w:pStyle w:val="af1"/>
      </w:pPr>
      <w:r>
        <w:t>______________________</w:t>
      </w:r>
    </w:p>
    <w:p w14:paraId="7D4716EF" w14:textId="77777777" w:rsidR="007A7B98" w:rsidRDefault="007A7B98" w:rsidP="00470F44">
      <w:pPr>
        <w:pStyle w:val="af1"/>
      </w:pPr>
    </w:p>
    <w:p w14:paraId="2B47CD28" w14:textId="77777777" w:rsidR="007A7B98" w:rsidRDefault="007A7B98" w:rsidP="00470F44">
      <w:pPr>
        <w:pStyle w:val="af1"/>
      </w:pPr>
    </w:p>
    <w:p w14:paraId="7C963498" w14:textId="77777777" w:rsidR="007A7B98" w:rsidRDefault="007A7B98" w:rsidP="00470F44">
      <w:pPr>
        <w:pStyle w:val="af1"/>
      </w:pPr>
      <w:r>
        <w:t>Руководитель:</w:t>
      </w:r>
    </w:p>
    <w:p w14:paraId="296CACD9" w14:textId="77777777" w:rsidR="007A7B98" w:rsidRDefault="005D2D1C" w:rsidP="00470F44">
      <w:pPr>
        <w:pStyle w:val="af1"/>
      </w:pPr>
      <w:r>
        <w:t>к. ф.</w:t>
      </w:r>
      <w:r w:rsidR="00135D42">
        <w:t>-</w:t>
      </w:r>
      <w:r w:rsidR="007A280B">
        <w:t xml:space="preserve"> </w:t>
      </w:r>
      <w:r>
        <w:t>м. н., доцент</w:t>
      </w:r>
    </w:p>
    <w:p w14:paraId="492FBD99" w14:textId="77777777" w:rsidR="00135D42" w:rsidRPr="00135D42" w:rsidRDefault="00135D42" w:rsidP="00135D42">
      <w:pPr>
        <w:spacing w:line="240" w:lineRule="auto"/>
        <w:ind w:left="6237"/>
        <w:rPr>
          <w:rFonts w:eastAsia="Times New Roman" w:cs="Times New Roman"/>
        </w:rPr>
      </w:pPr>
      <w:r w:rsidRPr="00135D42">
        <w:rPr>
          <w:rFonts w:eastAsia="Times New Roman" w:cs="Times New Roman"/>
        </w:rPr>
        <w:t xml:space="preserve">Моор Павел </w:t>
      </w:r>
      <w:proofErr w:type="spellStart"/>
      <w:r w:rsidRPr="00135D42">
        <w:rPr>
          <w:rFonts w:eastAsia="Times New Roman" w:cs="Times New Roman"/>
        </w:rPr>
        <w:t>Климентьевич</w:t>
      </w:r>
      <w:proofErr w:type="spellEnd"/>
      <w:r w:rsidRPr="00135D42">
        <w:rPr>
          <w:rFonts w:eastAsia="Times New Roman" w:cs="Times New Roman"/>
        </w:rPr>
        <w:t xml:space="preserve"> </w:t>
      </w:r>
    </w:p>
    <w:p w14:paraId="47897C56" w14:textId="77777777" w:rsidR="007A7B98" w:rsidRDefault="007A7B98" w:rsidP="00470F44">
      <w:pPr>
        <w:pStyle w:val="af1"/>
      </w:pPr>
    </w:p>
    <w:p w14:paraId="0073BC59" w14:textId="77777777" w:rsidR="007A7B98" w:rsidRDefault="007A7B98"/>
    <w:p w14:paraId="730D5249" w14:textId="77777777" w:rsidR="00470F44" w:rsidRDefault="00470F44"/>
    <w:p w14:paraId="611A9DF3" w14:textId="77777777" w:rsidR="00470F44" w:rsidRDefault="00470F44"/>
    <w:p w14:paraId="552A5A27" w14:textId="77777777" w:rsidR="007A7B98" w:rsidRDefault="007A7B98" w:rsidP="00470F44">
      <w:pPr>
        <w:pStyle w:val="af0"/>
      </w:pPr>
      <w:r>
        <w:t>Тюмень</w:t>
      </w:r>
    </w:p>
    <w:p w14:paraId="54D17311" w14:textId="77777777" w:rsidR="007A7B98" w:rsidRDefault="00DA5408" w:rsidP="00470F44">
      <w:pPr>
        <w:pStyle w:val="af0"/>
      </w:pPr>
      <w:r>
        <w:t>2023</w:t>
      </w:r>
    </w:p>
    <w:p w14:paraId="02383868" w14:textId="77777777" w:rsidR="00D62DB0" w:rsidRDefault="00D62DB0">
      <w:pPr>
        <w:sectPr w:rsidR="00D62DB0" w:rsidSect="005D2D1C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1D8B078" w14:textId="77777777" w:rsidR="00D62DB0" w:rsidRDefault="00D62DB0" w:rsidP="00D62DB0">
      <w:pPr>
        <w:pStyle w:val="1"/>
      </w:pPr>
      <w:r>
        <w:lastRenderedPageBreak/>
        <w:t>1.</w:t>
      </w:r>
      <w:r w:rsidR="00FA377F">
        <w:t xml:space="preserve"> </w:t>
      </w:r>
      <w:r>
        <w:t>ОПИСАНИЕ ПРЕДМЕ</w:t>
      </w:r>
      <w:r w:rsidR="003A35F3">
        <w:t xml:space="preserve">ТНОЙ ОБЛАСТИ </w:t>
      </w:r>
    </w:p>
    <w:p w14:paraId="30F6B866" w14:textId="77777777" w:rsidR="00D24EA5" w:rsidRDefault="00D62DB0" w:rsidP="00FB14A0">
      <w:pPr>
        <w:pStyle w:val="2"/>
      </w:pPr>
      <w:r>
        <w:t>1.1 Описание предметной области</w:t>
      </w:r>
    </w:p>
    <w:p w14:paraId="040CF281" w14:textId="5A83247E" w:rsidR="003C5506" w:rsidRDefault="00E83E03" w:rsidP="001F59A5">
      <w:r>
        <w:t xml:space="preserve">Требуется вести учёт успеваемости студентов. </w:t>
      </w:r>
    </w:p>
    <w:tbl>
      <w:tblPr>
        <w:tblStyle w:val="ab"/>
        <w:tblW w:w="9815" w:type="dxa"/>
        <w:tblLayout w:type="fixed"/>
        <w:tblLook w:val="04A0" w:firstRow="1" w:lastRow="0" w:firstColumn="1" w:lastColumn="0" w:noHBand="0" w:noVBand="1"/>
      </w:tblPr>
      <w:tblGrid>
        <w:gridCol w:w="609"/>
        <w:gridCol w:w="1841"/>
        <w:gridCol w:w="1351"/>
        <w:gridCol w:w="1839"/>
        <w:gridCol w:w="4175"/>
      </w:tblGrid>
      <w:tr w:rsidR="00CD488D" w14:paraId="609FC6C1" w14:textId="77777777" w:rsidTr="00CD488D">
        <w:trPr>
          <w:trHeight w:val="409"/>
        </w:trPr>
        <w:tc>
          <w:tcPr>
            <w:tcW w:w="9815" w:type="dxa"/>
            <w:gridSpan w:val="5"/>
          </w:tcPr>
          <w:p w14:paraId="0BA8AA73" w14:textId="178241F3" w:rsidR="00CD488D" w:rsidRPr="0071159E" w:rsidRDefault="00CD488D" w:rsidP="006A7051">
            <w:pPr>
              <w:pStyle w:val="af"/>
              <w:rPr>
                <w:b/>
                <w:bCs/>
              </w:rPr>
            </w:pPr>
            <w:r w:rsidRPr="0071159E">
              <w:rPr>
                <w:b/>
                <w:bCs/>
              </w:rPr>
              <w:t>Зачётная книга</w:t>
            </w:r>
          </w:p>
        </w:tc>
      </w:tr>
      <w:tr w:rsidR="00CD488D" w14:paraId="339D617E" w14:textId="77777777" w:rsidTr="00CD488D">
        <w:trPr>
          <w:trHeight w:val="391"/>
        </w:trPr>
        <w:tc>
          <w:tcPr>
            <w:tcW w:w="5640" w:type="dxa"/>
            <w:gridSpan w:val="4"/>
          </w:tcPr>
          <w:p w14:paraId="69080390" w14:textId="65210951" w:rsidR="00CD488D" w:rsidRPr="00A45996" w:rsidRDefault="00CD488D" w:rsidP="006A7051">
            <w:pPr>
              <w:pStyle w:val="af"/>
            </w:pPr>
            <w:r w:rsidRPr="00A45996">
              <w:t>Номер зачетной книги:</w:t>
            </w:r>
          </w:p>
        </w:tc>
        <w:tc>
          <w:tcPr>
            <w:tcW w:w="4174" w:type="dxa"/>
          </w:tcPr>
          <w:p w14:paraId="737D93D6" w14:textId="03F73146" w:rsidR="00CD488D" w:rsidRPr="00A45996" w:rsidRDefault="00CD488D" w:rsidP="006A7051">
            <w:pPr>
              <w:pStyle w:val="af"/>
            </w:pPr>
            <w:r w:rsidRPr="00A45996">
              <w:t>23123332</w:t>
            </w:r>
          </w:p>
        </w:tc>
      </w:tr>
      <w:tr w:rsidR="00CD488D" w14:paraId="65FC21EF" w14:textId="77777777" w:rsidTr="00CD488D">
        <w:trPr>
          <w:trHeight w:val="409"/>
        </w:trPr>
        <w:tc>
          <w:tcPr>
            <w:tcW w:w="5640" w:type="dxa"/>
            <w:gridSpan w:val="4"/>
          </w:tcPr>
          <w:p w14:paraId="5E23DD65" w14:textId="2DDA5382" w:rsidR="00CD488D" w:rsidRPr="00A45996" w:rsidRDefault="00CD488D" w:rsidP="006A7051">
            <w:pPr>
              <w:pStyle w:val="af"/>
            </w:pPr>
            <w:r>
              <w:t>ФИО студента:</w:t>
            </w:r>
          </w:p>
        </w:tc>
        <w:tc>
          <w:tcPr>
            <w:tcW w:w="4174" w:type="dxa"/>
          </w:tcPr>
          <w:p w14:paraId="20F15950" w14:textId="2325E425" w:rsidR="00CD488D" w:rsidRPr="00A45996" w:rsidRDefault="00CD488D" w:rsidP="006A7051">
            <w:pPr>
              <w:pStyle w:val="af"/>
            </w:pPr>
            <w:r>
              <w:t>Иванов Иван Иванович</w:t>
            </w:r>
          </w:p>
        </w:tc>
      </w:tr>
      <w:tr w:rsidR="00CD488D" w14:paraId="3F3A84B0" w14:textId="77777777" w:rsidTr="00CD488D">
        <w:trPr>
          <w:trHeight w:val="409"/>
        </w:trPr>
        <w:tc>
          <w:tcPr>
            <w:tcW w:w="5640" w:type="dxa"/>
            <w:gridSpan w:val="4"/>
          </w:tcPr>
          <w:p w14:paraId="656FDE9D" w14:textId="5F5DA700" w:rsidR="00CD488D" w:rsidRDefault="00CD488D" w:rsidP="006A7051">
            <w:pPr>
              <w:pStyle w:val="af"/>
            </w:pPr>
            <w:r>
              <w:t>Код направления:</w:t>
            </w:r>
          </w:p>
        </w:tc>
        <w:tc>
          <w:tcPr>
            <w:tcW w:w="4174" w:type="dxa"/>
          </w:tcPr>
          <w:p w14:paraId="0FBC2094" w14:textId="6CF3D7A7" w:rsidR="00CD488D" w:rsidRDefault="00CD488D" w:rsidP="006A7051">
            <w:pPr>
              <w:pStyle w:val="af"/>
            </w:pPr>
            <w:r>
              <w:t>000323417</w:t>
            </w:r>
          </w:p>
        </w:tc>
      </w:tr>
      <w:tr w:rsidR="00CD488D" w14:paraId="4E19CBED" w14:textId="77777777" w:rsidTr="00CD488D">
        <w:trPr>
          <w:trHeight w:val="391"/>
        </w:trPr>
        <w:tc>
          <w:tcPr>
            <w:tcW w:w="5640" w:type="dxa"/>
            <w:gridSpan w:val="4"/>
          </w:tcPr>
          <w:p w14:paraId="6E6592D8" w14:textId="7878D464" w:rsidR="00CD488D" w:rsidRDefault="00CD488D" w:rsidP="006A7051">
            <w:pPr>
              <w:pStyle w:val="af"/>
            </w:pPr>
            <w:r>
              <w:t>Направление:</w:t>
            </w:r>
          </w:p>
        </w:tc>
        <w:tc>
          <w:tcPr>
            <w:tcW w:w="4174" w:type="dxa"/>
          </w:tcPr>
          <w:p w14:paraId="49BF61DA" w14:textId="2C888581" w:rsidR="00CD488D" w:rsidRDefault="00CD488D" w:rsidP="006A7051">
            <w:pPr>
              <w:pStyle w:val="af"/>
            </w:pPr>
            <w:r>
              <w:t>МОиАИС</w:t>
            </w:r>
          </w:p>
        </w:tc>
      </w:tr>
      <w:tr w:rsidR="00CD488D" w14:paraId="2C897914" w14:textId="77777777" w:rsidTr="00CD488D">
        <w:trPr>
          <w:trHeight w:val="409"/>
        </w:trPr>
        <w:tc>
          <w:tcPr>
            <w:tcW w:w="9815" w:type="dxa"/>
            <w:gridSpan w:val="5"/>
          </w:tcPr>
          <w:p w14:paraId="0C1569D3" w14:textId="10DD0CC3" w:rsidR="00CD488D" w:rsidRDefault="00CD488D" w:rsidP="006A7051">
            <w:pPr>
              <w:pStyle w:val="af"/>
            </w:pPr>
          </w:p>
        </w:tc>
      </w:tr>
      <w:tr w:rsidR="00CD488D" w14:paraId="5EF999E8" w14:textId="77777777" w:rsidTr="00CD488D">
        <w:trPr>
          <w:trHeight w:val="409"/>
        </w:trPr>
        <w:tc>
          <w:tcPr>
            <w:tcW w:w="9815" w:type="dxa"/>
            <w:gridSpan w:val="5"/>
          </w:tcPr>
          <w:p w14:paraId="3D8CD5FA" w14:textId="184CE001" w:rsidR="00CD488D" w:rsidRPr="00CD488D" w:rsidRDefault="00CD488D" w:rsidP="006A7051">
            <w:pPr>
              <w:pStyle w:val="af"/>
              <w:rPr>
                <w:b/>
                <w:bCs/>
              </w:rPr>
            </w:pPr>
            <w:r w:rsidRPr="00CD488D">
              <w:rPr>
                <w:b/>
                <w:bCs/>
              </w:rPr>
              <w:t>Результаты промежуточной аттестации:</w:t>
            </w:r>
          </w:p>
        </w:tc>
      </w:tr>
      <w:tr w:rsidR="00CD488D" w14:paraId="738DCDC2" w14:textId="77777777" w:rsidTr="00CD488D">
        <w:trPr>
          <w:trHeight w:val="391"/>
        </w:trPr>
        <w:tc>
          <w:tcPr>
            <w:tcW w:w="609" w:type="dxa"/>
          </w:tcPr>
          <w:p w14:paraId="631439D9" w14:textId="24615311" w:rsidR="00CD488D" w:rsidRDefault="00CD488D" w:rsidP="006A7051">
            <w:pPr>
              <w:pStyle w:val="af"/>
            </w:pPr>
            <w:r>
              <w:t>№</w:t>
            </w:r>
          </w:p>
        </w:tc>
        <w:tc>
          <w:tcPr>
            <w:tcW w:w="1841" w:type="dxa"/>
          </w:tcPr>
          <w:p w14:paraId="5019F234" w14:textId="6E98A1B2" w:rsidR="00CD488D" w:rsidRDefault="007D3DAD" w:rsidP="006A7051">
            <w:pPr>
              <w:pStyle w:val="af"/>
            </w:pPr>
            <w:r>
              <w:t xml:space="preserve">Код </w:t>
            </w:r>
            <w:r w:rsidR="00CD488D">
              <w:t>Дисциплина</w:t>
            </w:r>
          </w:p>
        </w:tc>
        <w:tc>
          <w:tcPr>
            <w:tcW w:w="1351" w:type="dxa"/>
          </w:tcPr>
          <w:p w14:paraId="223BC942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E6D9A89" w14:textId="71BE07BD" w:rsidR="00CD488D" w:rsidRDefault="00CD488D" w:rsidP="006A7051">
            <w:pPr>
              <w:pStyle w:val="af"/>
            </w:pPr>
            <w:r>
              <w:t>Оценка</w:t>
            </w:r>
          </w:p>
        </w:tc>
        <w:tc>
          <w:tcPr>
            <w:tcW w:w="1837" w:type="dxa"/>
          </w:tcPr>
          <w:p w14:paraId="1DCE2947" w14:textId="12838B0E" w:rsidR="00CD488D" w:rsidRDefault="00CD488D" w:rsidP="006A7051">
            <w:pPr>
              <w:pStyle w:val="af"/>
            </w:pPr>
            <w:r>
              <w:t>Дата</w:t>
            </w:r>
          </w:p>
        </w:tc>
        <w:tc>
          <w:tcPr>
            <w:tcW w:w="4174" w:type="dxa"/>
          </w:tcPr>
          <w:p w14:paraId="76925FE5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912426B" w14:textId="40F0F276" w:rsidR="00CD488D" w:rsidRDefault="00CD488D" w:rsidP="006A7051">
            <w:pPr>
              <w:pStyle w:val="af"/>
            </w:pPr>
            <w:r>
              <w:t>Преподаватель</w:t>
            </w:r>
          </w:p>
        </w:tc>
      </w:tr>
      <w:tr w:rsidR="00CD488D" w14:paraId="0965D4AA" w14:textId="77777777" w:rsidTr="00CD488D">
        <w:trPr>
          <w:trHeight w:val="409"/>
        </w:trPr>
        <w:tc>
          <w:tcPr>
            <w:tcW w:w="609" w:type="dxa"/>
          </w:tcPr>
          <w:p w14:paraId="7B14CAE8" w14:textId="2E319A91" w:rsidR="00CD488D" w:rsidRDefault="00CD488D" w:rsidP="006A7051">
            <w:pPr>
              <w:pStyle w:val="af"/>
            </w:pPr>
            <w:r>
              <w:t>1</w:t>
            </w:r>
          </w:p>
        </w:tc>
        <w:tc>
          <w:tcPr>
            <w:tcW w:w="1841" w:type="dxa"/>
          </w:tcPr>
          <w:p w14:paraId="221B7F3E" w14:textId="19FC31F2" w:rsidR="00CD488D" w:rsidRDefault="00CD488D" w:rsidP="006A7051">
            <w:pPr>
              <w:pStyle w:val="af"/>
            </w:pPr>
            <w:r>
              <w:t>Алгебра</w:t>
            </w:r>
          </w:p>
        </w:tc>
        <w:tc>
          <w:tcPr>
            <w:tcW w:w="1351" w:type="dxa"/>
          </w:tcPr>
          <w:p w14:paraId="13ED396E" w14:textId="36965E70" w:rsidR="00CD488D" w:rsidRDefault="00CD488D" w:rsidP="006A7051">
            <w:pPr>
              <w:pStyle w:val="af"/>
            </w:pPr>
            <w:r>
              <w:t>Отлично</w:t>
            </w:r>
          </w:p>
        </w:tc>
        <w:tc>
          <w:tcPr>
            <w:tcW w:w="1837" w:type="dxa"/>
          </w:tcPr>
          <w:p w14:paraId="0EC0E484" w14:textId="37AFDAA4" w:rsidR="00CD488D" w:rsidRDefault="00CD488D" w:rsidP="006A7051">
            <w:pPr>
              <w:pStyle w:val="af"/>
            </w:pPr>
            <w:r>
              <w:t>21.12.2000</w:t>
            </w:r>
          </w:p>
        </w:tc>
        <w:tc>
          <w:tcPr>
            <w:tcW w:w="4174" w:type="dxa"/>
          </w:tcPr>
          <w:p w14:paraId="190B4E3C" w14:textId="040F9528" w:rsidR="00CD488D" w:rsidRDefault="00CD488D" w:rsidP="006A7051">
            <w:pPr>
              <w:pStyle w:val="af"/>
            </w:pPr>
            <w:r>
              <w:t>Степанов Степан Степанович</w:t>
            </w:r>
          </w:p>
        </w:tc>
      </w:tr>
      <w:tr w:rsidR="00CD488D" w14:paraId="6757D6DE" w14:textId="77777777" w:rsidTr="00CD488D">
        <w:trPr>
          <w:trHeight w:val="391"/>
        </w:trPr>
        <w:tc>
          <w:tcPr>
            <w:tcW w:w="609" w:type="dxa"/>
          </w:tcPr>
          <w:p w14:paraId="42AA8FF4" w14:textId="4003731C" w:rsidR="00CD488D" w:rsidRDefault="00CD488D" w:rsidP="006A7051">
            <w:pPr>
              <w:pStyle w:val="af"/>
            </w:pPr>
            <w:r>
              <w:t>2</w:t>
            </w:r>
          </w:p>
        </w:tc>
        <w:tc>
          <w:tcPr>
            <w:tcW w:w="1841" w:type="dxa"/>
          </w:tcPr>
          <w:p w14:paraId="229C2BD7" w14:textId="67B916BF" w:rsidR="00CD488D" w:rsidRDefault="00CD488D" w:rsidP="006A7051">
            <w:pPr>
              <w:pStyle w:val="af"/>
            </w:pPr>
            <w:r>
              <w:t>Философия</w:t>
            </w:r>
          </w:p>
        </w:tc>
        <w:tc>
          <w:tcPr>
            <w:tcW w:w="1351" w:type="dxa"/>
          </w:tcPr>
          <w:p w14:paraId="5C4AA5C7" w14:textId="64716356" w:rsidR="00CD488D" w:rsidRDefault="00CD488D" w:rsidP="006A7051">
            <w:pPr>
              <w:pStyle w:val="af"/>
            </w:pPr>
            <w:r>
              <w:t>Зачёт</w:t>
            </w:r>
          </w:p>
        </w:tc>
        <w:tc>
          <w:tcPr>
            <w:tcW w:w="1837" w:type="dxa"/>
          </w:tcPr>
          <w:p w14:paraId="36C6B8DB" w14:textId="5F82C2B8" w:rsidR="00CD488D" w:rsidRDefault="00CD488D" w:rsidP="006A7051">
            <w:pPr>
              <w:pStyle w:val="af"/>
            </w:pPr>
            <w:r>
              <w:t>22.12.2000</w:t>
            </w:r>
          </w:p>
        </w:tc>
        <w:tc>
          <w:tcPr>
            <w:tcW w:w="4174" w:type="dxa"/>
          </w:tcPr>
          <w:p w14:paraId="00AE832D" w14:textId="760A1D60" w:rsidR="00CD488D" w:rsidRDefault="00CD488D" w:rsidP="006A7051">
            <w:pPr>
              <w:pStyle w:val="af"/>
            </w:pPr>
            <w:r>
              <w:t xml:space="preserve">Петров Пётр Петрович </w:t>
            </w:r>
          </w:p>
        </w:tc>
      </w:tr>
      <w:tr w:rsidR="00D743F9" w14:paraId="3834D0EF" w14:textId="77777777" w:rsidTr="00CD488D">
        <w:trPr>
          <w:trHeight w:val="391"/>
        </w:trPr>
        <w:tc>
          <w:tcPr>
            <w:tcW w:w="609" w:type="dxa"/>
          </w:tcPr>
          <w:p w14:paraId="7F85FC36" w14:textId="5D40247C" w:rsidR="00D743F9" w:rsidRDefault="00D743F9" w:rsidP="006A7051">
            <w:pPr>
              <w:pStyle w:val="af"/>
            </w:pPr>
            <w:r>
              <w:t>3</w:t>
            </w:r>
          </w:p>
        </w:tc>
        <w:tc>
          <w:tcPr>
            <w:tcW w:w="1841" w:type="dxa"/>
          </w:tcPr>
          <w:p w14:paraId="5229B161" w14:textId="2E9B06C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351" w:type="dxa"/>
          </w:tcPr>
          <w:p w14:paraId="2486C98E" w14:textId="30C2537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837" w:type="dxa"/>
          </w:tcPr>
          <w:p w14:paraId="61EF14F7" w14:textId="129D1CC2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4174" w:type="dxa"/>
          </w:tcPr>
          <w:p w14:paraId="2C043367" w14:textId="30612B49" w:rsidR="00D743F9" w:rsidRDefault="00D743F9" w:rsidP="006A7051">
            <w:pPr>
              <w:pStyle w:val="af"/>
            </w:pPr>
            <w:r>
              <w:t>…</w:t>
            </w:r>
          </w:p>
        </w:tc>
      </w:tr>
    </w:tbl>
    <w:p w14:paraId="7FC00358" w14:textId="77777777" w:rsidR="00C97EAD" w:rsidRPr="00C97EAD" w:rsidRDefault="00C97EAD" w:rsidP="00C97EAD"/>
    <w:p w14:paraId="6C4B5B0A" w14:textId="1A07F13E" w:rsidR="00666338" w:rsidRDefault="00666338" w:rsidP="00CD488D">
      <w:pPr>
        <w:pStyle w:val="a7"/>
      </w:pPr>
      <w:r>
        <w:t>В зачётной книге указано одно направление. Одно направление указано во многих зачётных книгах.</w:t>
      </w:r>
    </w:p>
    <w:p w14:paraId="20099F72" w14:textId="1B9253F1" w:rsidR="005D339B" w:rsidRDefault="005345D4" w:rsidP="00CD488D">
      <w:pPr>
        <w:pStyle w:val="a7"/>
      </w:pPr>
      <w:r>
        <w:t>В</w:t>
      </w:r>
      <w:r w:rsidR="00CD488D">
        <w:t xml:space="preserve"> одной зачётной книг</w:t>
      </w:r>
      <w:r>
        <w:t xml:space="preserve">е </w:t>
      </w:r>
      <w:r w:rsidR="00CB092C">
        <w:t>может</w:t>
      </w:r>
      <w:r w:rsidR="00CD488D">
        <w:t xml:space="preserve"> </w:t>
      </w:r>
      <w:r w:rsidR="00CB092C">
        <w:t xml:space="preserve">содержаться </w:t>
      </w:r>
      <w:r w:rsidR="00CD488D">
        <w:t xml:space="preserve">несколько строк. </w:t>
      </w:r>
      <w:r w:rsidR="00666338">
        <w:t xml:space="preserve">Строка </w:t>
      </w:r>
      <w:r w:rsidR="007D3DAD">
        <w:t>относится</w:t>
      </w:r>
      <w:r>
        <w:t xml:space="preserve"> в</w:t>
      </w:r>
      <w:r w:rsidR="00666338">
        <w:t xml:space="preserve"> одной зачётной книге.</w:t>
      </w:r>
    </w:p>
    <w:p w14:paraId="73C7AB62" w14:textId="71C7FB89" w:rsidR="00CD488D" w:rsidRDefault="00CD488D" w:rsidP="00CD488D">
      <w:pPr>
        <w:pStyle w:val="a7"/>
      </w:pPr>
      <w:r>
        <w:t xml:space="preserve">В каждой строке указана одна дисциплина. Одна дисциплина указана </w:t>
      </w:r>
      <w:r w:rsidR="005D339B">
        <w:t xml:space="preserve">во многих строках. </w:t>
      </w:r>
    </w:p>
    <w:p w14:paraId="0BEBD7F1" w14:textId="77777777" w:rsidR="005D339B" w:rsidRDefault="005D339B" w:rsidP="005D339B">
      <w:pPr>
        <w:pStyle w:val="a7"/>
      </w:pPr>
      <w:r>
        <w:t xml:space="preserve">За дисциплиной закреплён один преподаватель. Один преподаватель закреплён за многими дисциплинами. </w:t>
      </w:r>
    </w:p>
    <w:p w14:paraId="564CB93F" w14:textId="49232053" w:rsidR="00D73E72" w:rsidRPr="00D73E72" w:rsidRDefault="005D339B" w:rsidP="00D73E72">
      <w:pPr>
        <w:pStyle w:val="a7"/>
      </w:pPr>
      <w:r>
        <w:t>В одной строке указана одна оценка. Одна оценка указана во многих строках.</w:t>
      </w:r>
    </w:p>
    <w:p w14:paraId="5F7AF9C6" w14:textId="77777777" w:rsidR="00CD488D" w:rsidRDefault="00CD488D" w:rsidP="00CD488D">
      <w:pPr>
        <w:pStyle w:val="a7"/>
      </w:pPr>
    </w:p>
    <w:p w14:paraId="42A3A9E6" w14:textId="7CA26C5A" w:rsidR="007D3DAD" w:rsidRDefault="00E45D7D" w:rsidP="00CD488D">
      <w:pPr>
        <w:pStyle w:val="a7"/>
      </w:pPr>
      <w:r>
        <w:t>В системе должна быть возможность добавления, изменения, удаления данных о студентах, их оценках, преподавателях и дисциплинах.</w:t>
      </w:r>
    </w:p>
    <w:p w14:paraId="48464F7E" w14:textId="4A114624" w:rsidR="00741472" w:rsidRDefault="00741472" w:rsidP="00CD488D">
      <w:pPr>
        <w:pStyle w:val="a7"/>
      </w:pPr>
      <w:r>
        <w:t>В системе должна быть возможность просмотра списка студентов, с отбо</w:t>
      </w:r>
      <w:r w:rsidR="00457F0E">
        <w:t>ром</w:t>
      </w:r>
      <w:r>
        <w:t xml:space="preserve"> по ФИО, и (или) направлению, и (или) оценкам.</w:t>
      </w:r>
    </w:p>
    <w:p w14:paraId="39DE13B9" w14:textId="25E6A771" w:rsidR="00E45D7D" w:rsidRDefault="00E45D7D" w:rsidP="00CD488D">
      <w:pPr>
        <w:pStyle w:val="a7"/>
      </w:pPr>
      <w:r>
        <w:t>В системе должна быть возможность просмотра общей статистики оценок, с отбор</w:t>
      </w:r>
      <w:r w:rsidR="00457F0E">
        <w:t>ом</w:t>
      </w:r>
      <w:r>
        <w:t xml:space="preserve"> по направлению и (или) дисциплине. </w:t>
      </w:r>
    </w:p>
    <w:p w14:paraId="044D47ED" w14:textId="5400ED0D" w:rsidR="00E45D7D" w:rsidRPr="001F59A5" w:rsidRDefault="00E45D7D" w:rsidP="00741472">
      <w:pPr>
        <w:pStyle w:val="a7"/>
        <w:ind w:firstLine="0"/>
        <w:sectPr w:rsidR="00E45D7D" w:rsidRPr="001F59A5" w:rsidSect="003C5506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FB29D2B" w14:textId="041DE11F" w:rsidR="0048232F" w:rsidRDefault="00FA377F" w:rsidP="001F59A5">
      <w:pPr>
        <w:pStyle w:val="a7"/>
        <w:jc w:val="center"/>
        <w:rPr>
          <w:b/>
        </w:rPr>
      </w:pPr>
      <w:r w:rsidRPr="00467030">
        <w:rPr>
          <w:b/>
        </w:rPr>
        <w:lastRenderedPageBreak/>
        <w:t>2.</w:t>
      </w:r>
      <w:r>
        <w:rPr>
          <w:b/>
        </w:rPr>
        <w:t xml:space="preserve"> НОРМАЛИЗАЦИЯ</w:t>
      </w:r>
    </w:p>
    <w:p w14:paraId="50C419F9" w14:textId="6A06048B" w:rsidR="00F676E3" w:rsidRPr="004913FC" w:rsidRDefault="004913FC" w:rsidP="004913FC">
      <w:pPr>
        <w:pStyle w:val="a7"/>
        <w:jc w:val="left"/>
        <w:rPr>
          <w:bCs/>
          <w:color w:val="000000" w:themeColor="text1"/>
        </w:rPr>
      </w:pPr>
      <w:r w:rsidRPr="004913FC">
        <w:rPr>
          <w:bCs/>
          <w:color w:val="000000" w:themeColor="text1"/>
        </w:rPr>
        <w:t>Представим первичный документ в виде плоской таблицы</w:t>
      </w:r>
      <w:r>
        <w:rPr>
          <w:bCs/>
          <w:color w:val="000000" w:themeColor="text1"/>
        </w:rPr>
        <w:t>.</w:t>
      </w:r>
    </w:p>
    <w:tbl>
      <w:tblPr>
        <w:tblStyle w:val="ab"/>
        <w:tblW w:w="15646" w:type="dxa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559"/>
        <w:gridCol w:w="1418"/>
        <w:gridCol w:w="850"/>
        <w:gridCol w:w="851"/>
        <w:gridCol w:w="1134"/>
        <w:gridCol w:w="992"/>
        <w:gridCol w:w="992"/>
        <w:gridCol w:w="1134"/>
        <w:gridCol w:w="1843"/>
        <w:gridCol w:w="2468"/>
      </w:tblGrid>
      <w:tr w:rsidR="00F17374" w14:paraId="7FE4137A" w14:textId="5950CD9B" w:rsidTr="001A58EC">
        <w:trPr>
          <w:trHeight w:val="1320"/>
        </w:trPr>
        <w:tc>
          <w:tcPr>
            <w:tcW w:w="1279" w:type="dxa"/>
          </w:tcPr>
          <w:p w14:paraId="0E219066" w14:textId="6898C50D" w:rsidR="00AC0CDC" w:rsidRDefault="00AC0CDC" w:rsidP="00D743F9">
            <w:pPr>
              <w:pStyle w:val="af"/>
            </w:pPr>
            <w:r>
              <w:t xml:space="preserve">Код </w:t>
            </w:r>
            <w:proofErr w:type="spellStart"/>
            <w:r>
              <w:t>зач</w:t>
            </w:r>
            <w:proofErr w:type="spellEnd"/>
            <w:r>
              <w:t>. книги</w:t>
            </w:r>
          </w:p>
        </w:tc>
        <w:tc>
          <w:tcPr>
            <w:tcW w:w="1126" w:type="dxa"/>
          </w:tcPr>
          <w:p w14:paraId="38AD44BD" w14:textId="75DCB84E" w:rsidR="00AC0CDC" w:rsidRDefault="00AC0CDC" w:rsidP="00D743F9">
            <w:pPr>
              <w:pStyle w:val="af"/>
            </w:pPr>
            <w:r>
              <w:t>ФИО студента</w:t>
            </w:r>
          </w:p>
        </w:tc>
        <w:tc>
          <w:tcPr>
            <w:tcW w:w="1559" w:type="dxa"/>
          </w:tcPr>
          <w:p w14:paraId="6A32DC87" w14:textId="7BB0BBD1" w:rsidR="00AC0CDC" w:rsidRDefault="00AC0CDC" w:rsidP="00D743F9">
            <w:pPr>
              <w:pStyle w:val="af"/>
            </w:pPr>
            <w:r>
              <w:t>Код направления</w:t>
            </w:r>
          </w:p>
        </w:tc>
        <w:tc>
          <w:tcPr>
            <w:tcW w:w="1418" w:type="dxa"/>
          </w:tcPr>
          <w:p w14:paraId="3C430707" w14:textId="3BA43D86" w:rsidR="00AC0CDC" w:rsidRDefault="00AC0CDC" w:rsidP="00D743F9">
            <w:pPr>
              <w:pStyle w:val="af"/>
            </w:pPr>
            <w:r>
              <w:t>Направление</w:t>
            </w:r>
          </w:p>
        </w:tc>
        <w:tc>
          <w:tcPr>
            <w:tcW w:w="850" w:type="dxa"/>
          </w:tcPr>
          <w:p w14:paraId="7271652A" w14:textId="42736680" w:rsidR="00AC0CDC" w:rsidRDefault="00AC0CDC" w:rsidP="00D743F9">
            <w:pPr>
              <w:pStyle w:val="af"/>
            </w:pPr>
            <w:r>
              <w:t xml:space="preserve">№ </w:t>
            </w:r>
            <w:proofErr w:type="spellStart"/>
            <w:r>
              <w:t>стр</w:t>
            </w:r>
            <w:proofErr w:type="spellEnd"/>
          </w:p>
        </w:tc>
        <w:tc>
          <w:tcPr>
            <w:tcW w:w="851" w:type="dxa"/>
          </w:tcPr>
          <w:p w14:paraId="0343035C" w14:textId="33786008" w:rsidR="00AC0CDC" w:rsidRDefault="00AC0CDC" w:rsidP="00D743F9">
            <w:pPr>
              <w:pStyle w:val="af"/>
            </w:pPr>
            <w:r>
              <w:t xml:space="preserve">Код </w:t>
            </w:r>
            <w:proofErr w:type="spellStart"/>
            <w:r>
              <w:t>дисц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3CE480B7" w14:textId="0253758D" w:rsidR="00AC0CDC" w:rsidRDefault="00AC0CDC" w:rsidP="00D743F9">
            <w:pPr>
              <w:pStyle w:val="af"/>
            </w:pPr>
            <w:proofErr w:type="spellStart"/>
            <w:r>
              <w:t>Дисц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7945BB79" w14:textId="0A844BA3" w:rsidR="00AC0CDC" w:rsidRDefault="00AC0CDC" w:rsidP="00D743F9">
            <w:pPr>
              <w:pStyle w:val="af"/>
            </w:pPr>
            <w:r>
              <w:t>Код оценки</w:t>
            </w:r>
          </w:p>
        </w:tc>
        <w:tc>
          <w:tcPr>
            <w:tcW w:w="992" w:type="dxa"/>
          </w:tcPr>
          <w:p w14:paraId="270C3D14" w14:textId="43A95922" w:rsidR="00AC0CDC" w:rsidRDefault="00AC0CDC" w:rsidP="00D743F9">
            <w:pPr>
              <w:pStyle w:val="af"/>
            </w:pPr>
            <w:r>
              <w:t>Оценка</w:t>
            </w:r>
          </w:p>
        </w:tc>
        <w:tc>
          <w:tcPr>
            <w:tcW w:w="1134" w:type="dxa"/>
          </w:tcPr>
          <w:p w14:paraId="252AD157" w14:textId="0A7AE0BC" w:rsidR="00AC0CDC" w:rsidRDefault="00AC0CDC" w:rsidP="00D743F9">
            <w:pPr>
              <w:pStyle w:val="af"/>
            </w:pPr>
            <w:r>
              <w:t>Дата экзамена</w:t>
            </w:r>
          </w:p>
        </w:tc>
        <w:tc>
          <w:tcPr>
            <w:tcW w:w="1843" w:type="dxa"/>
          </w:tcPr>
          <w:p w14:paraId="76ADAD73" w14:textId="41C0F145" w:rsidR="00AC0CDC" w:rsidRDefault="00266C19" w:rsidP="00D743F9">
            <w:pPr>
              <w:pStyle w:val="af"/>
            </w:pPr>
            <w:r>
              <w:t>Код преподавателя</w:t>
            </w:r>
          </w:p>
        </w:tc>
        <w:tc>
          <w:tcPr>
            <w:tcW w:w="2468" w:type="dxa"/>
          </w:tcPr>
          <w:p w14:paraId="0BEC8DD3" w14:textId="4CA801B5" w:rsidR="00AC0CDC" w:rsidRDefault="00266C19" w:rsidP="00D743F9">
            <w:pPr>
              <w:pStyle w:val="af"/>
            </w:pPr>
            <w:r>
              <w:t>Преподаватель</w:t>
            </w:r>
          </w:p>
        </w:tc>
      </w:tr>
      <w:tr w:rsidR="00F17374" w14:paraId="2A6791DC" w14:textId="0D099B51" w:rsidTr="001A58EC">
        <w:trPr>
          <w:trHeight w:val="435"/>
        </w:trPr>
        <w:tc>
          <w:tcPr>
            <w:tcW w:w="1279" w:type="dxa"/>
          </w:tcPr>
          <w:p w14:paraId="6BCC3584" w14:textId="23A067AF" w:rsidR="00AC0CDC" w:rsidRPr="00346C32" w:rsidRDefault="00F17374" w:rsidP="00D743F9">
            <w:pPr>
              <w:pStyle w:val="af"/>
              <w:rPr>
                <w:b/>
                <w:lang w:val="en-US"/>
              </w:rPr>
            </w:pPr>
            <w:proofErr w:type="spellStart"/>
            <w:r w:rsidRPr="00346C32">
              <w:rPr>
                <w:b/>
                <w:lang w:val="en-US"/>
              </w:rPr>
              <w:t>KodZ</w:t>
            </w:r>
            <w:proofErr w:type="spellEnd"/>
          </w:p>
        </w:tc>
        <w:tc>
          <w:tcPr>
            <w:tcW w:w="1126" w:type="dxa"/>
          </w:tcPr>
          <w:p w14:paraId="142DEF15" w14:textId="2F18EC65" w:rsidR="00AC0CDC" w:rsidRPr="00F17374" w:rsidRDefault="00F17374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237A">
              <w:rPr>
                <w:lang w:val="en-US"/>
              </w:rPr>
              <w:t>tud</w:t>
            </w:r>
          </w:p>
        </w:tc>
        <w:tc>
          <w:tcPr>
            <w:tcW w:w="1559" w:type="dxa"/>
          </w:tcPr>
          <w:p w14:paraId="4139C249" w14:textId="3DE0F70F" w:rsidR="00AC0CDC" w:rsidRPr="001A58EC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KodS</w:t>
            </w:r>
            <w:r w:rsidR="001A58EC">
              <w:rPr>
                <w:lang w:val="en-US"/>
              </w:rPr>
              <w:t>p</w:t>
            </w:r>
            <w:proofErr w:type="spellEnd"/>
          </w:p>
        </w:tc>
        <w:tc>
          <w:tcPr>
            <w:tcW w:w="1418" w:type="dxa"/>
          </w:tcPr>
          <w:p w14:paraId="5FDF3333" w14:textId="0632C9CB" w:rsidR="00AC0CDC" w:rsidRPr="0054237A" w:rsidRDefault="0054237A" w:rsidP="00D743F9">
            <w:pPr>
              <w:pStyle w:val="af"/>
            </w:pPr>
            <w:r>
              <w:rPr>
                <w:lang w:val="en-US"/>
              </w:rPr>
              <w:t>S</w:t>
            </w:r>
            <w:r w:rsidRPr="0054237A">
              <w:rPr>
                <w:lang w:val="en-US"/>
              </w:rPr>
              <w:t>pecialty</w:t>
            </w:r>
          </w:p>
        </w:tc>
        <w:tc>
          <w:tcPr>
            <w:tcW w:w="850" w:type="dxa"/>
          </w:tcPr>
          <w:p w14:paraId="10BC0CB6" w14:textId="24B2DCDF" w:rsidR="00F17374" w:rsidRPr="00346C32" w:rsidRDefault="0054237A" w:rsidP="00D743F9">
            <w:pPr>
              <w:pStyle w:val="af"/>
              <w:rPr>
                <w:b/>
              </w:rPr>
            </w:pPr>
            <w:r w:rsidRPr="00346C32">
              <w:rPr>
                <w:b/>
                <w:lang w:val="en-US"/>
              </w:rPr>
              <w:t>NS</w:t>
            </w:r>
          </w:p>
        </w:tc>
        <w:tc>
          <w:tcPr>
            <w:tcW w:w="851" w:type="dxa"/>
          </w:tcPr>
          <w:p w14:paraId="19406C26" w14:textId="7CD01892" w:rsidR="00F17374" w:rsidRPr="0054237A" w:rsidRDefault="0054237A" w:rsidP="00D743F9">
            <w:pPr>
              <w:pStyle w:val="af"/>
            </w:pPr>
            <w:proofErr w:type="spellStart"/>
            <w:r>
              <w:rPr>
                <w:lang w:val="en-US"/>
              </w:rPr>
              <w:t>KodD</w:t>
            </w:r>
            <w:proofErr w:type="spellEnd"/>
          </w:p>
        </w:tc>
        <w:tc>
          <w:tcPr>
            <w:tcW w:w="1134" w:type="dxa"/>
          </w:tcPr>
          <w:p w14:paraId="5781B2F6" w14:textId="504F0263" w:rsidR="00F17374" w:rsidRDefault="0054237A" w:rsidP="00D743F9">
            <w:pPr>
              <w:pStyle w:val="af"/>
            </w:pPr>
            <w:r>
              <w:rPr>
                <w:lang w:val="en-US"/>
              </w:rPr>
              <w:t>D</w:t>
            </w:r>
            <w:proofErr w:type="spellStart"/>
            <w:r w:rsidRPr="0054237A">
              <w:t>iscip</w:t>
            </w:r>
            <w:proofErr w:type="spellEnd"/>
          </w:p>
        </w:tc>
        <w:tc>
          <w:tcPr>
            <w:tcW w:w="992" w:type="dxa"/>
          </w:tcPr>
          <w:p w14:paraId="486BCF9D" w14:textId="5BD8E79B" w:rsidR="00F17374" w:rsidRPr="0054237A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KodM</w:t>
            </w:r>
            <w:proofErr w:type="spellEnd"/>
          </w:p>
        </w:tc>
        <w:tc>
          <w:tcPr>
            <w:tcW w:w="992" w:type="dxa"/>
          </w:tcPr>
          <w:p w14:paraId="7A5AE945" w14:textId="36A64250" w:rsidR="00AC0CDC" w:rsidRPr="0054237A" w:rsidRDefault="0054237A" w:rsidP="00F1737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14:paraId="25BB7A4F" w14:textId="4CFE19BD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14:paraId="244FF49B" w14:textId="22BFD2D0" w:rsidR="00F17374" w:rsidRPr="0054237A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KodP</w:t>
            </w:r>
            <w:proofErr w:type="spellEnd"/>
          </w:p>
        </w:tc>
        <w:tc>
          <w:tcPr>
            <w:tcW w:w="2468" w:type="dxa"/>
          </w:tcPr>
          <w:p w14:paraId="449826BA" w14:textId="12282EB5" w:rsidR="00F17374" w:rsidRDefault="0054237A" w:rsidP="00D743F9">
            <w:pPr>
              <w:pStyle w:val="af"/>
            </w:pPr>
            <w:r>
              <w:rPr>
                <w:lang w:val="en-US"/>
              </w:rPr>
              <w:t>P</w:t>
            </w:r>
            <w:proofErr w:type="spellStart"/>
            <w:r w:rsidRPr="0054237A">
              <w:t>rofessor</w:t>
            </w:r>
            <w:proofErr w:type="spellEnd"/>
          </w:p>
        </w:tc>
      </w:tr>
      <w:tr w:rsidR="00F17374" w14:paraId="760B3A48" w14:textId="1C127F2B" w:rsidTr="001A58EC">
        <w:trPr>
          <w:trHeight w:val="448"/>
        </w:trPr>
        <w:tc>
          <w:tcPr>
            <w:tcW w:w="1279" w:type="dxa"/>
          </w:tcPr>
          <w:p w14:paraId="62537D8F" w14:textId="3663B27D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126" w:type="dxa"/>
          </w:tcPr>
          <w:p w14:paraId="3804D295" w14:textId="29C330B7" w:rsidR="00F17374" w:rsidRDefault="00F17374" w:rsidP="00F17374">
            <w:pPr>
              <w:pStyle w:val="af"/>
            </w:pPr>
            <w:r>
              <w:t>Иванов</w:t>
            </w:r>
          </w:p>
        </w:tc>
        <w:tc>
          <w:tcPr>
            <w:tcW w:w="1559" w:type="dxa"/>
          </w:tcPr>
          <w:p w14:paraId="2C0F6CBB" w14:textId="4030A503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418" w:type="dxa"/>
          </w:tcPr>
          <w:p w14:paraId="66CB0A2A" w14:textId="25373756" w:rsidR="00F17374" w:rsidRDefault="00F17374" w:rsidP="00F17374">
            <w:pPr>
              <w:pStyle w:val="af"/>
            </w:pPr>
            <w:r>
              <w:t>МОиАИС</w:t>
            </w:r>
          </w:p>
        </w:tc>
        <w:tc>
          <w:tcPr>
            <w:tcW w:w="850" w:type="dxa"/>
          </w:tcPr>
          <w:p w14:paraId="5252B083" w14:textId="77777777" w:rsidR="00F17374" w:rsidRDefault="00F17374" w:rsidP="00F17374">
            <w:pPr>
              <w:pStyle w:val="af"/>
            </w:pPr>
            <w:r>
              <w:t>1</w:t>
            </w:r>
          </w:p>
          <w:p w14:paraId="494A7C5D" w14:textId="77777777" w:rsidR="00F17374" w:rsidRDefault="00F17374" w:rsidP="00F17374">
            <w:pPr>
              <w:pStyle w:val="af"/>
            </w:pPr>
            <w:r>
              <w:t>2</w:t>
            </w:r>
          </w:p>
          <w:p w14:paraId="1651CAFF" w14:textId="4991CF68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79CE9787" w14:textId="77777777" w:rsidR="00F17374" w:rsidRDefault="00F17374" w:rsidP="00F17374">
            <w:pPr>
              <w:pStyle w:val="af"/>
            </w:pPr>
            <w:r>
              <w:t>00001</w:t>
            </w:r>
          </w:p>
          <w:p w14:paraId="05981294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AE55507" w14:textId="360D670C" w:rsidR="00F17374" w:rsidRDefault="00F17374" w:rsidP="00F17374">
            <w:pPr>
              <w:pStyle w:val="af"/>
            </w:pPr>
            <w:r>
              <w:t>00003</w:t>
            </w:r>
          </w:p>
        </w:tc>
        <w:tc>
          <w:tcPr>
            <w:tcW w:w="1134" w:type="dxa"/>
          </w:tcPr>
          <w:p w14:paraId="3B370270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48655CAD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2AFBD6D2" w14:textId="73A13874" w:rsidR="00F17374" w:rsidRDefault="00F17374" w:rsidP="00F17374">
            <w:pPr>
              <w:pStyle w:val="af"/>
            </w:pPr>
            <w:r>
              <w:t>КС</w:t>
            </w:r>
          </w:p>
        </w:tc>
        <w:tc>
          <w:tcPr>
            <w:tcW w:w="992" w:type="dxa"/>
          </w:tcPr>
          <w:p w14:paraId="0AFFB1A8" w14:textId="77777777" w:rsidR="00F17374" w:rsidRDefault="00F17374" w:rsidP="00F17374">
            <w:pPr>
              <w:pStyle w:val="af"/>
            </w:pPr>
            <w:r>
              <w:t>4</w:t>
            </w:r>
          </w:p>
          <w:p w14:paraId="0E4F22B8" w14:textId="77777777" w:rsidR="00F17374" w:rsidRDefault="00F17374" w:rsidP="00F17374">
            <w:pPr>
              <w:pStyle w:val="af"/>
            </w:pPr>
            <w:r>
              <w:t>3</w:t>
            </w:r>
          </w:p>
          <w:p w14:paraId="415A955B" w14:textId="0CF3B886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7CFAB1AF" w14:textId="77777777" w:rsidR="00F17374" w:rsidRDefault="00F17374" w:rsidP="00F17374">
            <w:pPr>
              <w:pStyle w:val="af"/>
            </w:pPr>
            <w:proofErr w:type="spellStart"/>
            <w:r>
              <w:t>Отл</w:t>
            </w:r>
            <w:proofErr w:type="spellEnd"/>
            <w:r>
              <w:t>.</w:t>
            </w:r>
          </w:p>
          <w:p w14:paraId="387F91F1" w14:textId="77777777" w:rsidR="00F17374" w:rsidRDefault="00F17374" w:rsidP="00F17374">
            <w:pPr>
              <w:pStyle w:val="af"/>
            </w:pPr>
            <w:r>
              <w:t>Хор.</w:t>
            </w:r>
          </w:p>
          <w:p w14:paraId="6C1EC00F" w14:textId="110E9EB3" w:rsidR="00F17374" w:rsidRDefault="00F17374" w:rsidP="00F17374">
            <w:pPr>
              <w:pStyle w:val="af"/>
            </w:pPr>
            <w:proofErr w:type="spellStart"/>
            <w:r>
              <w:t>Зач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78EAEBD3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676603B2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1A6CF1A3" w14:textId="4FA8C238" w:rsidR="00F17374" w:rsidRDefault="00F17374" w:rsidP="00F17374">
            <w:pPr>
              <w:pStyle w:val="af"/>
            </w:pPr>
            <w:r>
              <w:t>28.12.22</w:t>
            </w:r>
          </w:p>
        </w:tc>
        <w:tc>
          <w:tcPr>
            <w:tcW w:w="1843" w:type="dxa"/>
          </w:tcPr>
          <w:p w14:paraId="182FB02B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8862295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607EA84B" w14:textId="4CE99A7A" w:rsidR="00F17374" w:rsidRDefault="00F17374" w:rsidP="00F17374">
            <w:pPr>
              <w:pStyle w:val="af"/>
            </w:pPr>
            <w:r>
              <w:t>000003</w:t>
            </w:r>
          </w:p>
        </w:tc>
        <w:tc>
          <w:tcPr>
            <w:tcW w:w="2468" w:type="dxa"/>
          </w:tcPr>
          <w:p w14:paraId="38D806F9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52905154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0CA5670C" w14:textId="058CD950" w:rsidR="00F17374" w:rsidRDefault="00F17374" w:rsidP="00F17374">
            <w:pPr>
              <w:pStyle w:val="af"/>
            </w:pPr>
            <w:r>
              <w:t>Платонов</w:t>
            </w:r>
          </w:p>
        </w:tc>
      </w:tr>
      <w:tr w:rsidR="00F17374" w14:paraId="3C23066B" w14:textId="406EE358" w:rsidTr="001A58EC">
        <w:trPr>
          <w:trHeight w:val="435"/>
        </w:trPr>
        <w:tc>
          <w:tcPr>
            <w:tcW w:w="1279" w:type="dxa"/>
          </w:tcPr>
          <w:p w14:paraId="7C5CB226" w14:textId="077984B8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126" w:type="dxa"/>
          </w:tcPr>
          <w:p w14:paraId="0B2B54AB" w14:textId="5BE5323A" w:rsidR="00F17374" w:rsidRDefault="00F17374" w:rsidP="00F17374">
            <w:pPr>
              <w:pStyle w:val="af"/>
            </w:pPr>
            <w:r>
              <w:t>Сидоров</w:t>
            </w:r>
          </w:p>
        </w:tc>
        <w:tc>
          <w:tcPr>
            <w:tcW w:w="1559" w:type="dxa"/>
          </w:tcPr>
          <w:p w14:paraId="185BD726" w14:textId="02C4BB6F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418" w:type="dxa"/>
          </w:tcPr>
          <w:p w14:paraId="16599B08" w14:textId="50573510" w:rsidR="00F17374" w:rsidRDefault="00F17374" w:rsidP="00F17374">
            <w:pPr>
              <w:pStyle w:val="af"/>
            </w:pPr>
            <w:r>
              <w:t>КБ</w:t>
            </w:r>
          </w:p>
        </w:tc>
        <w:tc>
          <w:tcPr>
            <w:tcW w:w="850" w:type="dxa"/>
          </w:tcPr>
          <w:p w14:paraId="3C9B994E" w14:textId="77777777" w:rsidR="00F17374" w:rsidRDefault="00F17374" w:rsidP="00F17374">
            <w:pPr>
              <w:pStyle w:val="af"/>
            </w:pPr>
            <w:r>
              <w:t>1</w:t>
            </w:r>
          </w:p>
          <w:p w14:paraId="385524CC" w14:textId="77777777" w:rsidR="00F17374" w:rsidRDefault="00F17374" w:rsidP="00F17374">
            <w:pPr>
              <w:pStyle w:val="af"/>
            </w:pPr>
            <w:r>
              <w:t>2</w:t>
            </w:r>
          </w:p>
          <w:p w14:paraId="069D4DAA" w14:textId="35716952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5AE24601" w14:textId="77777777" w:rsidR="00F17374" w:rsidRDefault="00F17374" w:rsidP="00F17374">
            <w:pPr>
              <w:pStyle w:val="af"/>
            </w:pPr>
            <w:r>
              <w:t>00001</w:t>
            </w:r>
          </w:p>
          <w:p w14:paraId="35A47EB0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BB9185F" w14:textId="72058A54" w:rsidR="00F17374" w:rsidRDefault="00F17374" w:rsidP="00F17374">
            <w:pPr>
              <w:pStyle w:val="af"/>
            </w:pPr>
            <w:r>
              <w:t>0000</w:t>
            </w:r>
            <w:r w:rsidR="001A58EC">
              <w:t>4</w:t>
            </w:r>
          </w:p>
        </w:tc>
        <w:tc>
          <w:tcPr>
            <w:tcW w:w="1134" w:type="dxa"/>
          </w:tcPr>
          <w:p w14:paraId="5A9A77A6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72ECEF39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66E8D564" w14:textId="06A25F56" w:rsidR="00F17374" w:rsidRDefault="00F17374" w:rsidP="00F17374">
            <w:pPr>
              <w:pStyle w:val="af"/>
            </w:pPr>
            <w:r>
              <w:t>Логика</w:t>
            </w:r>
          </w:p>
        </w:tc>
        <w:tc>
          <w:tcPr>
            <w:tcW w:w="992" w:type="dxa"/>
          </w:tcPr>
          <w:p w14:paraId="1E302303" w14:textId="23882753" w:rsidR="00F17374" w:rsidRDefault="001A58EC" w:rsidP="00F17374">
            <w:pPr>
              <w:pStyle w:val="af"/>
            </w:pPr>
            <w:r>
              <w:t>2</w:t>
            </w:r>
          </w:p>
          <w:p w14:paraId="37BBE97B" w14:textId="32EADF7F" w:rsidR="00F17374" w:rsidRDefault="001A58EC" w:rsidP="00F17374">
            <w:pPr>
              <w:pStyle w:val="af"/>
            </w:pPr>
            <w:r>
              <w:t>4</w:t>
            </w:r>
          </w:p>
          <w:p w14:paraId="3B22EB93" w14:textId="3EF8E0C9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6CD45556" w14:textId="77777777" w:rsidR="00F17374" w:rsidRDefault="00F17374" w:rsidP="00F17374">
            <w:pPr>
              <w:pStyle w:val="af"/>
            </w:pPr>
            <w:proofErr w:type="spellStart"/>
            <w:r>
              <w:t>Удв</w:t>
            </w:r>
            <w:proofErr w:type="spellEnd"/>
            <w:r>
              <w:t>.</w:t>
            </w:r>
          </w:p>
          <w:p w14:paraId="28DAA7AC" w14:textId="77777777" w:rsidR="00F17374" w:rsidRDefault="00F17374" w:rsidP="00F17374">
            <w:pPr>
              <w:pStyle w:val="af"/>
            </w:pPr>
            <w:proofErr w:type="spellStart"/>
            <w:r>
              <w:t>Отл</w:t>
            </w:r>
            <w:proofErr w:type="spellEnd"/>
            <w:r>
              <w:t>.</w:t>
            </w:r>
          </w:p>
          <w:p w14:paraId="0AC91D2D" w14:textId="675F4CD2" w:rsidR="00F17374" w:rsidRDefault="00F17374" w:rsidP="00F17374">
            <w:pPr>
              <w:pStyle w:val="af"/>
            </w:pPr>
            <w:proofErr w:type="spellStart"/>
            <w:r>
              <w:t>Зач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4E12FE3D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49B03DDB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0D4F5837" w14:textId="2E3B2114" w:rsidR="00F17374" w:rsidRDefault="00F17374" w:rsidP="00F17374">
            <w:pPr>
              <w:pStyle w:val="af"/>
            </w:pPr>
            <w:r>
              <w:t>2</w:t>
            </w:r>
            <w:r w:rsidR="00EA0E9D">
              <w:t>9</w:t>
            </w:r>
            <w:r>
              <w:t>.12.22</w:t>
            </w:r>
          </w:p>
        </w:tc>
        <w:tc>
          <w:tcPr>
            <w:tcW w:w="1843" w:type="dxa"/>
          </w:tcPr>
          <w:p w14:paraId="3CE005D7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94CDEF8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37F7E543" w14:textId="07CF7A7E" w:rsidR="00F17374" w:rsidRDefault="00F17374" w:rsidP="00F17374">
            <w:pPr>
              <w:pStyle w:val="af"/>
            </w:pPr>
            <w:r>
              <w:t>00000</w:t>
            </w:r>
            <w:r w:rsidR="001A58EC">
              <w:t>4</w:t>
            </w:r>
          </w:p>
        </w:tc>
        <w:tc>
          <w:tcPr>
            <w:tcW w:w="2468" w:type="dxa"/>
          </w:tcPr>
          <w:p w14:paraId="0EB97AC1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7CA6FF73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79147258" w14:textId="2DA2C79A" w:rsidR="00F17374" w:rsidRDefault="00F17374" w:rsidP="00F17374">
            <w:pPr>
              <w:pStyle w:val="af"/>
            </w:pPr>
            <w:r>
              <w:t>Груздев</w:t>
            </w:r>
          </w:p>
        </w:tc>
      </w:tr>
    </w:tbl>
    <w:p w14:paraId="48D8DF30" w14:textId="4580D484" w:rsidR="00D743F9" w:rsidRDefault="00D743F9" w:rsidP="00D743F9">
      <w:pPr>
        <w:pStyle w:val="a7"/>
        <w:ind w:firstLine="0"/>
      </w:pPr>
    </w:p>
    <w:p w14:paraId="3885BB4C" w14:textId="77777777" w:rsidR="001A58EC" w:rsidRDefault="001A58EC" w:rsidP="001A58EC">
      <w:pPr>
        <w:pStyle w:val="2"/>
        <w:rPr>
          <w:sz w:val="36"/>
        </w:rPr>
      </w:pPr>
      <w:r>
        <w:t xml:space="preserve">Первая </w:t>
      </w:r>
      <w:r w:rsidRPr="001A58EC">
        <w:t>нормальная</w:t>
      </w:r>
      <w:r>
        <w:t xml:space="preserve"> форма</w:t>
      </w:r>
    </w:p>
    <w:p w14:paraId="7D6F215B" w14:textId="20E3FA8D" w:rsidR="001A58EC" w:rsidRDefault="00461AF4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Ключевые</w:t>
      </w:r>
      <w:r w:rsidR="001A58EC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ы</w:t>
      </w:r>
      <w:r w:rsidR="001A58EC">
        <w:rPr>
          <w:color w:val="000000"/>
          <w:sz w:val="28"/>
          <w:szCs w:val="28"/>
        </w:rPr>
        <w:t xml:space="preserve">: </w:t>
      </w:r>
      <w:proofErr w:type="spellStart"/>
      <w:r w:rsidR="001A58EC">
        <w:rPr>
          <w:color w:val="000000"/>
          <w:sz w:val="28"/>
          <w:szCs w:val="28"/>
        </w:rPr>
        <w:t>KodZ</w:t>
      </w:r>
      <w:proofErr w:type="spellEnd"/>
    </w:p>
    <w:p w14:paraId="2B5F9C97" w14:textId="77777777" w:rsidR="001A58EC" w:rsidRPr="001A58EC" w:rsidRDefault="001A58EC" w:rsidP="001A58EC">
      <w:pPr>
        <w:pStyle w:val="af3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Повторяющаяся</w:t>
      </w:r>
      <w:r w:rsidRPr="001A58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группа</w:t>
      </w:r>
      <w:r w:rsidRPr="001A58EC">
        <w:rPr>
          <w:color w:val="000000"/>
          <w:sz w:val="28"/>
          <w:szCs w:val="28"/>
          <w:lang w:val="en-US"/>
        </w:rPr>
        <w:t xml:space="preserve">: (NS, </w:t>
      </w:r>
      <w:proofErr w:type="spellStart"/>
      <w:r w:rsidRPr="001A58EC">
        <w:rPr>
          <w:color w:val="000000"/>
          <w:sz w:val="28"/>
          <w:szCs w:val="28"/>
          <w:lang w:val="en-US"/>
        </w:rPr>
        <w:t>KodD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Discip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KodM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Mark, Date, </w:t>
      </w:r>
      <w:proofErr w:type="spellStart"/>
      <w:r w:rsidRPr="001A58EC">
        <w:rPr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Professor).</w:t>
      </w:r>
    </w:p>
    <w:p w14:paraId="0E072280" w14:textId="77777777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каждой повторяющейся группы образуем новый кортеж, для которого дублируются значения атрибутов, не входящих в повторяющуюся группу.</w:t>
      </w:r>
    </w:p>
    <w:p w14:paraId="27049579" w14:textId="77777777" w:rsidR="00F676E3" w:rsidRDefault="00F676E3" w:rsidP="001A58EC">
      <w:pPr>
        <w:pStyle w:val="af3"/>
        <w:spacing w:before="0" w:beforeAutospacing="0" w:after="0" w:afterAutospacing="0"/>
      </w:pPr>
    </w:p>
    <w:p w14:paraId="5807B3F3" w14:textId="77777777" w:rsidR="000C389A" w:rsidRDefault="000C389A" w:rsidP="001A58EC">
      <w:pPr>
        <w:pStyle w:val="af3"/>
        <w:spacing w:before="0" w:beforeAutospacing="0" w:after="0" w:afterAutospacing="0"/>
      </w:pPr>
    </w:p>
    <w:p w14:paraId="42C35394" w14:textId="77777777" w:rsidR="001A58EC" w:rsidRDefault="001A58EC" w:rsidP="001A58EC">
      <w:pPr>
        <w:pStyle w:val="2"/>
        <w:rPr>
          <w:color w:val="000000"/>
          <w:szCs w:val="28"/>
        </w:rPr>
      </w:pPr>
      <w:r>
        <w:rPr>
          <w:color w:val="000000"/>
          <w:szCs w:val="28"/>
        </w:rPr>
        <w:t>Вторая нормальная форма</w:t>
      </w:r>
    </w:p>
    <w:p w14:paraId="5ABFFACB" w14:textId="3A8F5F46" w:rsidR="004913FC" w:rsidRPr="00FB125A" w:rsidRDefault="004913FC" w:rsidP="00F676E3">
      <w:pPr>
        <w:rPr>
          <w:color w:val="000000"/>
          <w:szCs w:val="28"/>
        </w:rPr>
      </w:pPr>
      <w:r w:rsidRPr="004913FC">
        <w:rPr>
          <w:color w:val="000000"/>
          <w:szCs w:val="28"/>
          <w:lang w:val="en-US"/>
        </w:rPr>
        <w:t>C</w:t>
      </w:r>
      <w:r w:rsidRPr="00FB125A">
        <w:rPr>
          <w:color w:val="000000"/>
          <w:szCs w:val="28"/>
        </w:rPr>
        <w:t>(</w:t>
      </w:r>
      <w:proofErr w:type="spellStart"/>
      <w:r w:rsidRPr="004913FC">
        <w:rPr>
          <w:color w:val="000000"/>
          <w:szCs w:val="28"/>
          <w:lang w:val="en-US"/>
        </w:rPr>
        <w:t>KodZ</w:t>
      </w:r>
      <w:proofErr w:type="spellEnd"/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Stud</w:t>
      </w:r>
      <w:r w:rsidRPr="00FB125A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KodSp</w:t>
      </w:r>
      <w:proofErr w:type="spellEnd"/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Specialty</w:t>
      </w:r>
      <w:r w:rsidRPr="00FB125A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NS</w:t>
      </w:r>
      <w:r w:rsidRPr="00FB125A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KodD</w:t>
      </w:r>
      <w:proofErr w:type="spellEnd"/>
      <w:r w:rsidRPr="00FB125A">
        <w:rPr>
          <w:color w:val="000000"/>
          <w:szCs w:val="28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Discip</w:t>
      </w:r>
      <w:proofErr w:type="spellEnd"/>
      <w:r w:rsidRPr="00FB125A">
        <w:rPr>
          <w:color w:val="000000"/>
          <w:szCs w:val="28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KodM</w:t>
      </w:r>
      <w:proofErr w:type="spellEnd"/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Mark</w:t>
      </w:r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Date</w:t>
      </w:r>
      <w:r w:rsidRPr="00FB125A">
        <w:rPr>
          <w:color w:val="000000"/>
          <w:szCs w:val="28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KodP</w:t>
      </w:r>
      <w:proofErr w:type="spellEnd"/>
      <w:r w:rsidRPr="00FB125A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Professor</w:t>
      </w:r>
      <w:r w:rsidRPr="00FB125A">
        <w:rPr>
          <w:color w:val="000000"/>
          <w:szCs w:val="28"/>
        </w:rPr>
        <w:t>)</w:t>
      </w:r>
    </w:p>
    <w:p w14:paraId="1C2AF205" w14:textId="77777777" w:rsidR="000C389A" w:rsidRPr="00FB125A" w:rsidRDefault="000C389A" w:rsidP="00F676E3">
      <w:pPr>
        <w:rPr>
          <w:color w:val="000000"/>
          <w:szCs w:val="28"/>
        </w:rPr>
      </w:pPr>
    </w:p>
    <w:p w14:paraId="7053CABD" w14:textId="66E78401" w:rsidR="00F676E3" w:rsidRDefault="00F676E3" w:rsidP="00F676E3">
      <w:r>
        <w:lastRenderedPageBreak/>
        <w:t>Потенциальные</w:t>
      </w:r>
      <w:r w:rsidR="004913FC">
        <w:t xml:space="preserve"> ключи:</w:t>
      </w:r>
    </w:p>
    <w:p w14:paraId="3CB07B83" w14:textId="2956E874" w:rsidR="004913FC" w:rsidRPr="00E45D7D" w:rsidRDefault="004913FC" w:rsidP="00F676E3">
      <w:proofErr w:type="spellStart"/>
      <w:r>
        <w:rPr>
          <w:lang w:val="en-US"/>
        </w:rPr>
        <w:t>KodZ</w:t>
      </w:r>
      <w:proofErr w:type="spellEnd"/>
      <w:r w:rsidRPr="00E45D7D">
        <w:t xml:space="preserve">, </w:t>
      </w:r>
      <w:r>
        <w:rPr>
          <w:lang w:val="en-US"/>
        </w:rPr>
        <w:t>NS</w:t>
      </w:r>
    </w:p>
    <w:p w14:paraId="26CD78DE" w14:textId="293F76DA" w:rsidR="004913FC" w:rsidRPr="00E45D7D" w:rsidRDefault="004913FC" w:rsidP="00F676E3">
      <w:proofErr w:type="spellStart"/>
      <w:r>
        <w:rPr>
          <w:lang w:val="en-US"/>
        </w:rPr>
        <w:t>KodZ</w:t>
      </w:r>
      <w:proofErr w:type="spellEnd"/>
      <w:r w:rsidRPr="00E45D7D">
        <w:t xml:space="preserve">, </w:t>
      </w:r>
      <w:proofErr w:type="spellStart"/>
      <w:r>
        <w:rPr>
          <w:lang w:val="en-US"/>
        </w:rPr>
        <w:t>KodD</w:t>
      </w:r>
      <w:proofErr w:type="spellEnd"/>
    </w:p>
    <w:p w14:paraId="6CD61414" w14:textId="27895F7F" w:rsidR="004913FC" w:rsidRPr="004913FC" w:rsidRDefault="004913FC" w:rsidP="00F676E3">
      <w:r>
        <w:t xml:space="preserve">Назначим ключ </w:t>
      </w:r>
      <w:proofErr w:type="spellStart"/>
      <w:r>
        <w:rPr>
          <w:lang w:val="en-US"/>
        </w:rPr>
        <w:t>KodZ</w:t>
      </w:r>
      <w:proofErr w:type="spellEnd"/>
      <w:r w:rsidRPr="004913FC">
        <w:t xml:space="preserve">, </w:t>
      </w:r>
      <w:r>
        <w:rPr>
          <w:lang w:val="en-US"/>
        </w:rPr>
        <w:t>NS</w:t>
      </w:r>
      <w:r>
        <w:t xml:space="preserve"> первичным.</w:t>
      </w:r>
    </w:p>
    <w:p w14:paraId="02F6A591" w14:textId="77777777" w:rsidR="004913FC" w:rsidRPr="004913FC" w:rsidRDefault="004913FC" w:rsidP="00F676E3"/>
    <w:p w14:paraId="5A6A2EC1" w14:textId="3274D4F9" w:rsidR="001A58EC" w:rsidRDefault="00F676E3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Частичные</w:t>
      </w:r>
      <w:r w:rsidR="001A58EC">
        <w:rPr>
          <w:color w:val="000000"/>
          <w:sz w:val="28"/>
          <w:szCs w:val="28"/>
        </w:rPr>
        <w:t xml:space="preserve"> зависимости:</w:t>
      </w:r>
    </w:p>
    <w:p w14:paraId="25097451" w14:textId="5306EB0D" w:rsidR="001A58EC" w:rsidRPr="006D6FDA" w:rsidRDefault="001A58EC" w:rsidP="00700E91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</w:t>
      </w: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="006D6FDA">
        <w:rPr>
          <w:color w:val="000000"/>
          <w:sz w:val="28"/>
          <w:szCs w:val="28"/>
          <w:lang w:val="en-US"/>
        </w:rPr>
        <w:t xml:space="preserve">, </w:t>
      </w:r>
      <w:r w:rsidR="006D6FDA"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2EB1B945" w14:textId="042BD77C" w:rsidR="00B321E3" w:rsidRPr="00EA0E9D" w:rsidRDefault="004913FC" w:rsidP="00EA0E9D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Остаётся</w:t>
      </w:r>
      <w:r w:rsidR="001A58EC" w:rsidRPr="001A58EC">
        <w:rPr>
          <w:color w:val="000000"/>
          <w:sz w:val="28"/>
          <w:szCs w:val="28"/>
          <w:lang w:val="en-US"/>
        </w:rPr>
        <w:t xml:space="preserve"> C(</w:t>
      </w:r>
      <w:proofErr w:type="spellStart"/>
      <w:r w:rsidR="001A58EC"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="001A58EC" w:rsidRPr="001A58EC">
        <w:rPr>
          <w:b/>
          <w:bCs/>
          <w:color w:val="000000"/>
          <w:sz w:val="28"/>
          <w:szCs w:val="28"/>
          <w:lang w:val="en-US"/>
        </w:rPr>
        <w:t>, NS</w:t>
      </w:r>
      <w:r w:rsidR="001A58EC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KodD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Discip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KodM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Mark, Date,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KodP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>, Professor</w:t>
      </w:r>
      <w:r w:rsidR="001A58EC" w:rsidRPr="001A58EC">
        <w:rPr>
          <w:color w:val="000000"/>
          <w:sz w:val="28"/>
          <w:szCs w:val="28"/>
          <w:lang w:val="en-US"/>
        </w:rPr>
        <w:t>)</w:t>
      </w:r>
    </w:p>
    <w:p w14:paraId="5CCD011E" w14:textId="5B9AA21A" w:rsidR="001A58EC" w:rsidRDefault="001A58EC" w:rsidP="001A58EC">
      <w:pPr>
        <w:pStyle w:val="2"/>
      </w:pPr>
      <w:r>
        <w:rPr>
          <w:color w:val="000000"/>
          <w:szCs w:val="28"/>
        </w:rPr>
        <w:t>Третья нормальная форма</w:t>
      </w:r>
    </w:p>
    <w:p w14:paraId="3FB0D43C" w14:textId="501D60FE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Транзитивные зависимости:</w:t>
      </w:r>
    </w:p>
    <w:p w14:paraId="3B2BE804" w14:textId="66BA27F8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Specialty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S(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KodS</w:t>
      </w:r>
      <w:r>
        <w:rPr>
          <w:b/>
          <w:bCs/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>, Specialty)</w:t>
      </w:r>
    </w:p>
    <w:p w14:paraId="1DDCBDE6" w14:textId="272E19CF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NS -&gt; </w:t>
      </w: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6D6FDA">
        <w:rPr>
          <w:color w:val="000000"/>
          <w:sz w:val="28"/>
          <w:szCs w:val="28"/>
          <w:lang w:val="en-US"/>
        </w:rPr>
        <w:t>Discip</w:t>
      </w:r>
      <w:proofErr w:type="spellEnd"/>
      <w:r w:rsidRPr="006D6FD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br/>
      </w:r>
      <w:r w:rsidRPr="006D6FDA"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D(</w:t>
      </w:r>
      <w:proofErr w:type="spellStart"/>
      <w:r w:rsidRPr="006D6FDA">
        <w:rPr>
          <w:b/>
          <w:bCs/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color w:val="000000"/>
          <w:sz w:val="28"/>
          <w:szCs w:val="28"/>
          <w:lang w:val="en-US"/>
        </w:rPr>
        <w:t>Discip</w:t>
      </w:r>
      <w:proofErr w:type="spellEnd"/>
      <w:r w:rsidRPr="006D6FD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06A78DF4" w14:textId="3A30003B" w:rsidR="004913FC" w:rsidRPr="004913FC" w:rsidRDefault="004913FC" w:rsidP="004913FC">
      <w:pPr>
        <w:pStyle w:val="af3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полученном отношении находим транзитивную зависимость от первичного ключа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</w:p>
    <w:p w14:paraId="7CD7173B" w14:textId="472D8E2E" w:rsidR="006D6FDA" w:rsidRP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Professor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P(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Professor)</w:t>
      </w:r>
    </w:p>
    <w:p w14:paraId="7E277A14" w14:textId="27618B63" w:rsidR="00346C32" w:rsidRPr="00346C32" w:rsidRDefault="006D6FDA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NS -&gt; </w:t>
      </w:r>
      <w:proofErr w:type="spellStart"/>
      <w:r w:rsidRPr="001A58EC">
        <w:rPr>
          <w:color w:val="000000"/>
          <w:sz w:val="28"/>
          <w:szCs w:val="28"/>
          <w:lang w:val="en-US"/>
        </w:rPr>
        <w:t>KodM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Mark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M(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KodM</w:t>
      </w:r>
      <w:proofErr w:type="spellEnd"/>
      <w:r w:rsidRPr="001A58EC">
        <w:rPr>
          <w:color w:val="000000"/>
          <w:sz w:val="28"/>
          <w:szCs w:val="28"/>
          <w:lang w:val="en-US"/>
        </w:rPr>
        <w:t>, Mark)</w:t>
      </w:r>
    </w:p>
    <w:p w14:paraId="642D28A8" w14:textId="5F7A0B46" w:rsidR="00346C32" w:rsidRPr="00346C32" w:rsidRDefault="004913FC" w:rsidP="00346C32">
      <w:pPr>
        <w:pStyle w:val="af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>Остаётся</w:t>
      </w:r>
      <w:r w:rsidR="00346C32">
        <w:rPr>
          <w:color w:val="000000"/>
          <w:sz w:val="28"/>
          <w:szCs w:val="28"/>
        </w:rPr>
        <w:t>:</w:t>
      </w:r>
    </w:p>
    <w:p w14:paraId="04079661" w14:textId="098163C5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>)</w:t>
      </w:r>
    </w:p>
    <w:p w14:paraId="43DD3EBA" w14:textId="6CA23F41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C(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b/>
          <w:bCs/>
          <w:color w:val="000000"/>
          <w:sz w:val="28"/>
          <w:szCs w:val="28"/>
          <w:lang w:val="en-US"/>
        </w:rPr>
        <w:t>, NS</w:t>
      </w:r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KodM</w:t>
      </w:r>
      <w:proofErr w:type="spellEnd"/>
      <w:r>
        <w:rPr>
          <w:color w:val="000000"/>
          <w:sz w:val="28"/>
          <w:szCs w:val="28"/>
          <w:lang w:val="en-US"/>
        </w:rPr>
        <w:t>, Date</w:t>
      </w:r>
      <w:r w:rsidRPr="001A58EC">
        <w:rPr>
          <w:color w:val="000000"/>
          <w:sz w:val="28"/>
          <w:szCs w:val="28"/>
          <w:lang w:val="en-US"/>
        </w:rPr>
        <w:t>)</w:t>
      </w:r>
    </w:p>
    <w:p w14:paraId="488DD5F4" w14:textId="50A05EE8" w:rsidR="00B321E3" w:rsidRDefault="00D15A02" w:rsidP="00D15A02">
      <w:pPr>
        <w:pStyle w:val="af3"/>
        <w:spacing w:before="0" w:beforeAutospacing="0" w:after="0" w:afterAutospacing="0"/>
      </w:pPr>
      <w:r w:rsidRPr="00E45D7D">
        <w:rPr>
          <w:lang w:val="en-US"/>
        </w:rPr>
        <w:t xml:space="preserve"> </w:t>
      </w:r>
      <w:r w:rsidR="001A58EC" w:rsidRPr="00D15A02">
        <w:rPr>
          <w:color w:val="000000"/>
          <w:sz w:val="28"/>
          <w:szCs w:val="28"/>
        </w:rPr>
        <w:t>Третья нормальная форма также будет являться нормальной формой Бойса-Кодда</w:t>
      </w:r>
      <w:r w:rsidR="004913FC">
        <w:rPr>
          <w:color w:val="000000"/>
          <w:sz w:val="28"/>
          <w:szCs w:val="28"/>
        </w:rPr>
        <w:t xml:space="preserve"> потому что каждый детерминант во всех отношениях является потенциальным ключом.</w:t>
      </w:r>
    </w:p>
    <w:p w14:paraId="7C57BABD" w14:textId="2FA8DFCF" w:rsidR="001A58EC" w:rsidRDefault="001A58EC" w:rsidP="00700E91">
      <w:pPr>
        <w:pStyle w:val="2"/>
      </w:pPr>
      <w:r>
        <w:lastRenderedPageBreak/>
        <w:t>Итого после нормализации</w:t>
      </w:r>
    </w:p>
    <w:p w14:paraId="74F97AD2" w14:textId="5E46DD57" w:rsidR="001A58EC" w:rsidRDefault="001A58EC" w:rsidP="00D743F9">
      <w:pPr>
        <w:pStyle w:val="a7"/>
        <w:ind w:firstLine="0"/>
      </w:pPr>
      <w:r>
        <w:t>Отношения:</w:t>
      </w:r>
    </w:p>
    <w:p w14:paraId="208593E5" w14:textId="3F876A18" w:rsidR="001A58EC" w:rsidRPr="008C0830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Z(</w:t>
      </w:r>
      <w:proofErr w:type="spellStart"/>
      <w:r w:rsidRPr="00A573A5">
        <w:rPr>
          <w:b/>
          <w:lang w:val="en-US"/>
        </w:rPr>
        <w:t>KodZ</w:t>
      </w:r>
      <w:proofErr w:type="spellEnd"/>
      <w:r w:rsidRPr="00700E91">
        <w:rPr>
          <w:lang w:val="en-US"/>
        </w:rPr>
        <w:t xml:space="preserve">, Stud, </w:t>
      </w:r>
      <w:proofErr w:type="spellStart"/>
      <w:r w:rsidRPr="00700E91">
        <w:rPr>
          <w:lang w:val="en-US"/>
        </w:rPr>
        <w:t>KodS</w:t>
      </w:r>
      <w:r w:rsidRPr="008C0830">
        <w:rPr>
          <w:lang w:val="en-US"/>
        </w:rPr>
        <w:t>p</w:t>
      </w:r>
      <w:proofErr w:type="spellEnd"/>
      <w:r w:rsidRPr="00700E91">
        <w:rPr>
          <w:lang w:val="en-US"/>
        </w:rPr>
        <w:t>)</w:t>
      </w:r>
    </w:p>
    <w:p w14:paraId="3862D1EF" w14:textId="28720F59" w:rsidR="001A58EC" w:rsidRPr="00A573A5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C(</w:t>
      </w:r>
      <w:proofErr w:type="spellStart"/>
      <w:r w:rsidRPr="00A573A5">
        <w:rPr>
          <w:b/>
          <w:lang w:val="en-US"/>
        </w:rPr>
        <w:t>KodZ</w:t>
      </w:r>
      <w:proofErr w:type="spellEnd"/>
      <w:r w:rsidRPr="00A573A5">
        <w:rPr>
          <w:b/>
          <w:lang w:val="en-US"/>
        </w:rPr>
        <w:t>, NS</w:t>
      </w:r>
      <w:r w:rsidRPr="00700E91">
        <w:rPr>
          <w:lang w:val="en-US"/>
        </w:rPr>
        <w:t xml:space="preserve">, </w:t>
      </w:r>
      <w:proofErr w:type="spellStart"/>
      <w:r w:rsidRPr="00700E91">
        <w:rPr>
          <w:lang w:val="en-US"/>
        </w:rPr>
        <w:t>K</w:t>
      </w:r>
      <w:r w:rsidR="00A573A5">
        <w:rPr>
          <w:lang w:val="en-US"/>
        </w:rPr>
        <w:t>odD</w:t>
      </w:r>
      <w:proofErr w:type="spellEnd"/>
      <w:r w:rsidR="00A573A5">
        <w:rPr>
          <w:lang w:val="en-US"/>
        </w:rPr>
        <w:t xml:space="preserve">, </w:t>
      </w:r>
      <w:proofErr w:type="spellStart"/>
      <w:r w:rsidR="00A573A5">
        <w:rPr>
          <w:lang w:val="en-US"/>
        </w:rPr>
        <w:t>KodM</w:t>
      </w:r>
      <w:proofErr w:type="spellEnd"/>
      <w:r w:rsidR="00A573A5">
        <w:rPr>
          <w:lang w:val="en-US"/>
        </w:rPr>
        <w:t>, Date</w:t>
      </w:r>
      <w:r w:rsidRPr="00700E91">
        <w:rPr>
          <w:lang w:val="en-US"/>
        </w:rPr>
        <w:t>)</w:t>
      </w:r>
    </w:p>
    <w:p w14:paraId="62E07211" w14:textId="77777777" w:rsidR="00A573A5" w:rsidRPr="00A573A5" w:rsidRDefault="00A573A5" w:rsidP="00700E91">
      <w:pPr>
        <w:pStyle w:val="af8"/>
        <w:numPr>
          <w:ilvl w:val="0"/>
          <w:numId w:val="14"/>
        </w:numPr>
      </w:pPr>
      <w:r>
        <w:rPr>
          <w:color w:val="000000"/>
          <w:szCs w:val="28"/>
          <w:lang w:val="en-US"/>
        </w:rPr>
        <w:t>D</w:t>
      </w:r>
      <w:r w:rsidRPr="00A573A5">
        <w:rPr>
          <w:color w:val="000000"/>
          <w:szCs w:val="28"/>
        </w:rPr>
        <w:t>(</w:t>
      </w:r>
      <w:proofErr w:type="spellStart"/>
      <w:r w:rsidRPr="001A58EC">
        <w:rPr>
          <w:b/>
          <w:bCs/>
          <w:color w:val="000000"/>
          <w:szCs w:val="28"/>
          <w:lang w:val="en-US"/>
        </w:rPr>
        <w:t>KodD</w:t>
      </w:r>
      <w:proofErr w:type="spellEnd"/>
      <w:r w:rsidRPr="00A573A5">
        <w:rPr>
          <w:b/>
          <w:bCs/>
          <w:color w:val="000000"/>
          <w:szCs w:val="28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Discip</w:t>
      </w:r>
      <w:proofErr w:type="spellEnd"/>
      <w:r w:rsidRPr="00A573A5">
        <w:rPr>
          <w:bCs/>
          <w:color w:val="000000"/>
          <w:szCs w:val="28"/>
        </w:rPr>
        <w:t xml:space="preserve">, </w:t>
      </w:r>
      <w:proofErr w:type="spellStart"/>
      <w:r w:rsidRPr="00A573A5">
        <w:rPr>
          <w:bCs/>
          <w:color w:val="000000"/>
          <w:szCs w:val="28"/>
          <w:lang w:val="en-US"/>
        </w:rPr>
        <w:t>KodP</w:t>
      </w:r>
      <w:proofErr w:type="spellEnd"/>
      <w:r w:rsidRPr="00A573A5">
        <w:rPr>
          <w:color w:val="000000"/>
          <w:szCs w:val="28"/>
        </w:rPr>
        <w:t>)</w:t>
      </w:r>
    </w:p>
    <w:p w14:paraId="7BEA97E7" w14:textId="5ABEC034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P(</w:t>
      </w:r>
      <w:proofErr w:type="spellStart"/>
      <w:r w:rsidRPr="00A573A5">
        <w:rPr>
          <w:b/>
          <w:lang w:val="en-US"/>
        </w:rPr>
        <w:t>KodP</w:t>
      </w:r>
      <w:proofErr w:type="spellEnd"/>
      <w:r w:rsidRPr="00700E91">
        <w:rPr>
          <w:lang w:val="en-US"/>
        </w:rPr>
        <w:t>, Professor)</w:t>
      </w:r>
    </w:p>
    <w:p w14:paraId="72ADB134" w14:textId="77777777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S(</w:t>
      </w:r>
      <w:proofErr w:type="spellStart"/>
      <w:r w:rsidRPr="00A573A5">
        <w:rPr>
          <w:b/>
          <w:lang w:val="en-US"/>
        </w:rPr>
        <w:t>KodS</w:t>
      </w:r>
      <w:proofErr w:type="spellEnd"/>
      <w:r w:rsidRPr="00A573A5">
        <w:rPr>
          <w:b/>
        </w:rPr>
        <w:t>p</w:t>
      </w:r>
      <w:r w:rsidRPr="00700E91">
        <w:rPr>
          <w:lang w:val="en-US"/>
        </w:rPr>
        <w:t>, Specialty)</w:t>
      </w:r>
    </w:p>
    <w:p w14:paraId="0806DA1E" w14:textId="09EA5431" w:rsidR="001A58EC" w:rsidRPr="00700E91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M(</w:t>
      </w:r>
      <w:proofErr w:type="spellStart"/>
      <w:r w:rsidRPr="00A573A5">
        <w:rPr>
          <w:b/>
          <w:lang w:val="en-US"/>
        </w:rPr>
        <w:t>KodM</w:t>
      </w:r>
      <w:proofErr w:type="spellEnd"/>
      <w:r w:rsidRPr="00700E91">
        <w:rPr>
          <w:lang w:val="en-US"/>
        </w:rPr>
        <w:t>, Mark)</w:t>
      </w:r>
    </w:p>
    <w:p w14:paraId="2793F86A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0F757A9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8EF1967" w14:textId="77777777" w:rsidR="00B175E1" w:rsidRDefault="00FA377F" w:rsidP="00FC413C">
      <w:pPr>
        <w:pStyle w:val="1"/>
      </w:pPr>
      <w:r>
        <w:lastRenderedPageBreak/>
        <w:t xml:space="preserve">3. </w:t>
      </w:r>
      <w:r>
        <w:rPr>
          <w:lang w:val="en-US"/>
        </w:rPr>
        <w:t>ER</w:t>
      </w:r>
      <w:r w:rsidRPr="0030077A">
        <w:t>-</w:t>
      </w:r>
      <w:r>
        <w:t>МОДЕЛИРОВАНИЕ</w:t>
      </w:r>
    </w:p>
    <w:p w14:paraId="1FD8A557" w14:textId="77777777" w:rsidR="00666338" w:rsidRDefault="00666338" w:rsidP="00666338">
      <w:pPr>
        <w:pStyle w:val="a7"/>
      </w:pPr>
      <w:r>
        <w:t xml:space="preserve">В </w:t>
      </w:r>
      <w:r w:rsidRPr="00666338">
        <w:rPr>
          <w:color w:val="FF0000"/>
        </w:rPr>
        <w:t>зачётной книге</w:t>
      </w:r>
      <w:r>
        <w:t xml:space="preserve"> </w:t>
      </w:r>
      <w:r w:rsidRPr="005345D4">
        <w:rPr>
          <w:color w:val="0070C0"/>
        </w:rPr>
        <w:t xml:space="preserve">указано </w:t>
      </w:r>
      <w:r>
        <w:t xml:space="preserve">одно </w:t>
      </w:r>
      <w:r w:rsidRPr="00666338">
        <w:rPr>
          <w:color w:val="FF0000"/>
        </w:rPr>
        <w:t>направление</w:t>
      </w:r>
      <w:r>
        <w:t xml:space="preserve">. Одно </w:t>
      </w:r>
      <w:r w:rsidRPr="00666338">
        <w:rPr>
          <w:color w:val="FF0000"/>
        </w:rPr>
        <w:t xml:space="preserve">направление </w:t>
      </w:r>
      <w:r w:rsidRPr="005345D4">
        <w:rPr>
          <w:color w:val="0070C0"/>
        </w:rPr>
        <w:t xml:space="preserve">указано </w:t>
      </w:r>
      <w:r>
        <w:t xml:space="preserve">во многих </w:t>
      </w:r>
      <w:r w:rsidRPr="00666338">
        <w:rPr>
          <w:color w:val="FF0000"/>
        </w:rPr>
        <w:t>зачётных книгах</w:t>
      </w:r>
      <w:r>
        <w:t>.</w:t>
      </w:r>
    </w:p>
    <w:p w14:paraId="06855DF8" w14:textId="77777777" w:rsidR="0002278D" w:rsidRPr="00FB125A" w:rsidRDefault="005345D4" w:rsidP="00666338">
      <w:pPr>
        <w:pStyle w:val="a7"/>
        <w:rPr>
          <w:color w:val="FF0000"/>
        </w:rPr>
      </w:pPr>
      <w:r>
        <w:t>Создаём сущности зачётная книга (</w:t>
      </w:r>
      <w:proofErr w:type="spellStart"/>
      <w:r w:rsidRPr="005345D4">
        <w:rPr>
          <w:color w:val="FF0000"/>
          <w:lang w:val="en-US"/>
        </w:rPr>
        <w:t>RecordBook</w:t>
      </w:r>
      <w:proofErr w:type="spellEnd"/>
      <w:r>
        <w:t>) и направление (</w:t>
      </w:r>
      <w:r w:rsidRPr="005345D4">
        <w:rPr>
          <w:color w:val="FF0000"/>
          <w:lang w:val="en-US"/>
        </w:rPr>
        <w:t>Specialty</w:t>
      </w:r>
    </w:p>
    <w:p w14:paraId="74B365C8" w14:textId="00BA4F6B" w:rsidR="005345D4" w:rsidRPr="00272BE6" w:rsidRDefault="005345D4" w:rsidP="00666338">
      <w:pPr>
        <w:pStyle w:val="a7"/>
      </w:pPr>
      <w:r>
        <w:t>)</w:t>
      </w:r>
      <w:r w:rsidR="002B50D5">
        <w:t xml:space="preserve"> и связываем их</w:t>
      </w:r>
      <w:r w:rsidR="00863E65" w:rsidRPr="00863E65">
        <w:t>.</w:t>
      </w:r>
    </w:p>
    <w:p w14:paraId="576AE8B4" w14:textId="09173F35" w:rsidR="00C573D3" w:rsidRPr="005345D4" w:rsidRDefault="00272BE6" w:rsidP="00666338">
      <w:pPr>
        <w:pStyle w:val="a9"/>
        <w:rPr>
          <w:lang w:val="en-US"/>
        </w:rPr>
      </w:pPr>
      <w:r w:rsidRPr="00272BE6">
        <w:rPr>
          <w:noProof/>
          <w:lang w:val="en-US"/>
        </w:rPr>
        <w:drawing>
          <wp:inline distT="0" distB="0" distL="0" distR="0" wp14:anchorId="19E54D1D" wp14:editId="11AB2350">
            <wp:extent cx="7419975" cy="2573952"/>
            <wp:effectExtent l="0" t="0" r="0" b="0"/>
            <wp:docPr id="11360573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73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261" cy="2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BEB" w14:textId="78DB10B8" w:rsidR="00C573D3" w:rsidRDefault="00666338" w:rsidP="00666338">
      <w:pPr>
        <w:pStyle w:val="a9"/>
      </w:pPr>
      <w:r>
        <w:t xml:space="preserve">Рисунок 1.1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7261EDA" w14:textId="77777777" w:rsidR="00863E65" w:rsidRDefault="00863E65" w:rsidP="005345D4">
      <w:pPr>
        <w:pStyle w:val="a7"/>
      </w:pPr>
    </w:p>
    <w:p w14:paraId="58E5D4F3" w14:textId="77777777" w:rsidR="00863E65" w:rsidRDefault="00863E65" w:rsidP="005345D4">
      <w:pPr>
        <w:pStyle w:val="a7"/>
      </w:pPr>
    </w:p>
    <w:p w14:paraId="73B5A52B" w14:textId="77777777" w:rsidR="00863E65" w:rsidRDefault="00863E65" w:rsidP="005345D4">
      <w:pPr>
        <w:pStyle w:val="a7"/>
      </w:pPr>
    </w:p>
    <w:p w14:paraId="62BA12AD" w14:textId="77777777" w:rsidR="00863E65" w:rsidRDefault="00863E65" w:rsidP="005345D4">
      <w:pPr>
        <w:pStyle w:val="a7"/>
      </w:pPr>
    </w:p>
    <w:p w14:paraId="0B455EA3" w14:textId="77777777" w:rsidR="00863E65" w:rsidRDefault="00863E65" w:rsidP="005345D4">
      <w:pPr>
        <w:pStyle w:val="a7"/>
      </w:pPr>
    </w:p>
    <w:p w14:paraId="2F3A83B4" w14:textId="77777777" w:rsidR="00863E65" w:rsidRDefault="00863E65" w:rsidP="005345D4">
      <w:pPr>
        <w:pStyle w:val="a7"/>
      </w:pPr>
    </w:p>
    <w:p w14:paraId="2D5EB505" w14:textId="77777777" w:rsidR="00863E65" w:rsidRDefault="00863E65" w:rsidP="002841D7">
      <w:pPr>
        <w:pStyle w:val="a7"/>
        <w:ind w:firstLine="0"/>
      </w:pPr>
    </w:p>
    <w:p w14:paraId="3A960304" w14:textId="18897823" w:rsidR="005345D4" w:rsidRDefault="005345D4" w:rsidP="005345D4">
      <w:pPr>
        <w:pStyle w:val="a7"/>
      </w:pPr>
      <w:r>
        <w:t xml:space="preserve">В одной </w:t>
      </w:r>
      <w:r w:rsidRPr="005345D4">
        <w:rPr>
          <w:color w:val="FF0000"/>
        </w:rPr>
        <w:t>зачётной книге</w:t>
      </w:r>
      <w:r w:rsidR="00CB092C">
        <w:rPr>
          <w:color w:val="FF0000"/>
        </w:rPr>
        <w:t xml:space="preserve"> </w:t>
      </w:r>
      <w:r w:rsidR="00CB092C" w:rsidRPr="00CB092C">
        <w:rPr>
          <w:color w:val="0070C0"/>
        </w:rPr>
        <w:t>может</w:t>
      </w:r>
      <w:r w:rsidRPr="00CB092C">
        <w:rPr>
          <w:color w:val="0070C0"/>
        </w:rPr>
        <w:t xml:space="preserve"> </w:t>
      </w:r>
      <w:r w:rsidRPr="005345D4">
        <w:rPr>
          <w:color w:val="0070C0"/>
        </w:rPr>
        <w:t>содерж</w:t>
      </w:r>
      <w:r w:rsidR="00CB092C">
        <w:rPr>
          <w:color w:val="0070C0"/>
        </w:rPr>
        <w:t>а</w:t>
      </w:r>
      <w:r w:rsidRPr="005345D4">
        <w:rPr>
          <w:color w:val="0070C0"/>
        </w:rPr>
        <w:t>т</w:t>
      </w:r>
      <w:r w:rsidR="00CB092C">
        <w:rPr>
          <w:color w:val="0070C0"/>
        </w:rPr>
        <w:t>ь</w:t>
      </w:r>
      <w:r w:rsidRPr="005345D4">
        <w:rPr>
          <w:color w:val="0070C0"/>
        </w:rPr>
        <w:t xml:space="preserve">ся </w:t>
      </w:r>
      <w:r>
        <w:t xml:space="preserve">несколько </w:t>
      </w:r>
      <w:r w:rsidRPr="005345D4">
        <w:rPr>
          <w:color w:val="FF0000"/>
        </w:rPr>
        <w:t>строк</w:t>
      </w:r>
      <w:r>
        <w:t xml:space="preserve">. </w:t>
      </w:r>
      <w:r w:rsidRPr="005345D4">
        <w:rPr>
          <w:color w:val="FF0000"/>
        </w:rPr>
        <w:t xml:space="preserve">Строка </w:t>
      </w:r>
      <w:r w:rsidRPr="005345D4">
        <w:rPr>
          <w:color w:val="0070C0"/>
        </w:rPr>
        <w:t xml:space="preserve">содержится </w:t>
      </w:r>
      <w:r>
        <w:t xml:space="preserve">в одной </w:t>
      </w:r>
      <w:r w:rsidRPr="005345D4">
        <w:rPr>
          <w:color w:val="FF0000"/>
        </w:rPr>
        <w:t>зачётной книге</w:t>
      </w:r>
      <w:r>
        <w:t>.</w:t>
      </w:r>
    </w:p>
    <w:p w14:paraId="5A2CAEBA" w14:textId="6D6EC0DC" w:rsidR="00741472" w:rsidRDefault="00741472" w:rsidP="00863E65">
      <w:pPr>
        <w:pStyle w:val="a7"/>
      </w:pPr>
      <w:r>
        <w:t>Создаём сущность строка (</w:t>
      </w:r>
      <w:r>
        <w:rPr>
          <w:color w:val="FF0000"/>
          <w:lang w:val="en-US"/>
        </w:rPr>
        <w:t>Line</w:t>
      </w:r>
      <w:r>
        <w:t>)</w:t>
      </w:r>
      <w:r w:rsidR="002B50D5">
        <w:t xml:space="preserve"> и её связываем с зачётной книгой</w:t>
      </w:r>
      <w:r>
        <w:t>.</w:t>
      </w:r>
    </w:p>
    <w:p w14:paraId="489591E3" w14:textId="4F862743" w:rsidR="00863E65" w:rsidRDefault="00272BE6" w:rsidP="007D3DAD">
      <w:pPr>
        <w:pStyle w:val="a9"/>
      </w:pPr>
      <w:r w:rsidRPr="00272BE6">
        <w:rPr>
          <w:noProof/>
        </w:rPr>
        <w:drawing>
          <wp:inline distT="0" distB="0" distL="0" distR="0" wp14:anchorId="35356D40" wp14:editId="694F541A">
            <wp:extent cx="7044289" cy="4057650"/>
            <wp:effectExtent l="0" t="0" r="4445" b="0"/>
            <wp:docPr id="32466656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656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014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189" w14:textId="64596B98" w:rsidR="007D3DAD" w:rsidRDefault="007D3DAD" w:rsidP="007D3DAD">
      <w:pPr>
        <w:pStyle w:val="a9"/>
      </w:pPr>
      <w:r>
        <w:t>Рисунок 1.</w:t>
      </w:r>
      <w:r w:rsidR="00863E65" w:rsidRPr="00272BE6">
        <w:t>2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8BB7CDD" w14:textId="77777777" w:rsidR="00863E65" w:rsidRDefault="00863E65" w:rsidP="007D3DAD">
      <w:pPr>
        <w:pStyle w:val="a9"/>
      </w:pPr>
    </w:p>
    <w:p w14:paraId="5897E8B4" w14:textId="77777777" w:rsidR="00863E65" w:rsidRDefault="00863E65" w:rsidP="00863E65">
      <w:pPr>
        <w:pStyle w:val="a7"/>
      </w:pPr>
    </w:p>
    <w:p w14:paraId="208CC85D" w14:textId="77777777" w:rsidR="00863E65" w:rsidRDefault="00863E65" w:rsidP="002841D7">
      <w:pPr>
        <w:pStyle w:val="a7"/>
        <w:ind w:firstLine="0"/>
      </w:pPr>
    </w:p>
    <w:p w14:paraId="3CDF24DA" w14:textId="0C95280E" w:rsidR="00863E65" w:rsidRDefault="00863E65" w:rsidP="00863E65">
      <w:pPr>
        <w:pStyle w:val="a7"/>
      </w:pPr>
      <w:r>
        <w:t xml:space="preserve">В каждой </w:t>
      </w:r>
      <w:r w:rsidRPr="00863E65">
        <w:rPr>
          <w:color w:val="FF0000"/>
        </w:rPr>
        <w:t xml:space="preserve">строке </w:t>
      </w:r>
      <w:r w:rsidRPr="00863E65">
        <w:rPr>
          <w:color w:val="0070C0"/>
        </w:rPr>
        <w:t xml:space="preserve">указана </w:t>
      </w:r>
      <w:r>
        <w:t xml:space="preserve">одна </w:t>
      </w:r>
      <w:r w:rsidRPr="00863E65">
        <w:rPr>
          <w:color w:val="FF0000"/>
        </w:rPr>
        <w:t>дисциплина</w:t>
      </w:r>
      <w:r>
        <w:t xml:space="preserve">. Одна </w:t>
      </w:r>
      <w:r w:rsidRPr="00863E65">
        <w:rPr>
          <w:color w:val="FF0000"/>
        </w:rPr>
        <w:t xml:space="preserve">дисциплина </w:t>
      </w:r>
      <w:r w:rsidRPr="00863E65">
        <w:rPr>
          <w:color w:val="0070C0"/>
        </w:rPr>
        <w:t xml:space="preserve">указана </w:t>
      </w:r>
      <w:r>
        <w:t xml:space="preserve">во многих </w:t>
      </w:r>
      <w:r w:rsidRPr="00863E65">
        <w:rPr>
          <w:color w:val="FF0000"/>
        </w:rPr>
        <w:t>строках</w:t>
      </w:r>
      <w:r>
        <w:t xml:space="preserve">. </w:t>
      </w:r>
    </w:p>
    <w:p w14:paraId="57959CC8" w14:textId="56B1D39E" w:rsidR="00863E65" w:rsidRDefault="00863E65" w:rsidP="00863E65">
      <w:pPr>
        <w:pStyle w:val="a7"/>
      </w:pPr>
      <w:r>
        <w:t>Создаём сущность дисциплина (</w:t>
      </w:r>
      <w:r>
        <w:rPr>
          <w:color w:val="FF0000"/>
          <w:lang w:val="en-US"/>
        </w:rPr>
        <w:t>D</w:t>
      </w:r>
      <w:r w:rsidRPr="00863E65">
        <w:rPr>
          <w:color w:val="FF0000"/>
          <w:lang w:val="en-US"/>
        </w:rPr>
        <w:t>iscipline</w:t>
      </w:r>
      <w:r>
        <w:t>)</w:t>
      </w:r>
      <w:r w:rsidR="002B50D5">
        <w:t xml:space="preserve"> и связываем её со строкой</w:t>
      </w:r>
      <w:r>
        <w:t>.</w:t>
      </w:r>
    </w:p>
    <w:p w14:paraId="21AC797A" w14:textId="7984C985" w:rsidR="00863E65" w:rsidRDefault="00272BE6" w:rsidP="00863E65">
      <w:pPr>
        <w:pStyle w:val="a9"/>
      </w:pPr>
      <w:r w:rsidRPr="00272BE6">
        <w:rPr>
          <w:noProof/>
        </w:rPr>
        <w:lastRenderedPageBreak/>
        <w:drawing>
          <wp:inline distT="0" distB="0" distL="0" distR="0" wp14:anchorId="7633FA42" wp14:editId="42C06A29">
            <wp:extent cx="7241962" cy="4676775"/>
            <wp:effectExtent l="0" t="0" r="0" b="0"/>
            <wp:docPr id="77096492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92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0740" cy="46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65" w:rsidRPr="00863E65">
        <w:t xml:space="preserve"> </w:t>
      </w:r>
    </w:p>
    <w:p w14:paraId="70BD0879" w14:textId="5E9597CB" w:rsidR="00863E65" w:rsidRDefault="00863E65" w:rsidP="00863E65">
      <w:pPr>
        <w:pStyle w:val="a9"/>
      </w:pPr>
      <w:r>
        <w:t>Рисунок 1.</w:t>
      </w:r>
      <w:r w:rsidRPr="00863E65">
        <w:t>3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DB3A110" w14:textId="77777777" w:rsidR="002841D7" w:rsidRDefault="002841D7" w:rsidP="002841D7">
      <w:pPr>
        <w:pStyle w:val="a7"/>
        <w:ind w:firstLine="0"/>
      </w:pPr>
    </w:p>
    <w:p w14:paraId="72DFFE9D" w14:textId="77777777" w:rsidR="00863E65" w:rsidRDefault="00863E65" w:rsidP="00863E65">
      <w:pPr>
        <w:pStyle w:val="a7"/>
      </w:pPr>
      <w:r>
        <w:t xml:space="preserve">За </w:t>
      </w:r>
      <w:r w:rsidRPr="00863E65">
        <w:rPr>
          <w:color w:val="FF0000"/>
        </w:rPr>
        <w:t xml:space="preserve">дисциплиной </w:t>
      </w:r>
      <w:r w:rsidRPr="00863E65">
        <w:rPr>
          <w:color w:val="0070C0"/>
        </w:rPr>
        <w:t xml:space="preserve">закреплён </w:t>
      </w:r>
      <w:r>
        <w:t xml:space="preserve">один </w:t>
      </w:r>
      <w:r w:rsidRPr="00863E65">
        <w:rPr>
          <w:color w:val="FF0000"/>
        </w:rPr>
        <w:t>преподаватель</w:t>
      </w:r>
      <w:r>
        <w:t xml:space="preserve">. Один </w:t>
      </w:r>
      <w:r w:rsidRPr="00863E65">
        <w:rPr>
          <w:color w:val="FF0000"/>
        </w:rPr>
        <w:t xml:space="preserve">преподаватель </w:t>
      </w:r>
      <w:r w:rsidRPr="00863E65">
        <w:rPr>
          <w:color w:val="0070C0"/>
        </w:rPr>
        <w:t xml:space="preserve">закреплён </w:t>
      </w:r>
      <w:r>
        <w:t xml:space="preserve">за многими </w:t>
      </w:r>
      <w:r w:rsidRPr="00863E65">
        <w:rPr>
          <w:color w:val="FF0000"/>
        </w:rPr>
        <w:t>дисциплинами</w:t>
      </w:r>
      <w:r>
        <w:t>.</w:t>
      </w:r>
    </w:p>
    <w:p w14:paraId="4C5FB3B6" w14:textId="58C043A1" w:rsidR="00863E65" w:rsidRDefault="00863E65" w:rsidP="00B95279">
      <w:pPr>
        <w:pStyle w:val="a7"/>
      </w:pPr>
      <w:r>
        <w:t>Создаём сущность преподаватель (</w:t>
      </w:r>
      <w:r>
        <w:rPr>
          <w:color w:val="FF0000"/>
          <w:lang w:val="en-US"/>
        </w:rPr>
        <w:t>P</w:t>
      </w:r>
      <w:r w:rsidRPr="00863E65">
        <w:rPr>
          <w:color w:val="FF0000"/>
          <w:lang w:val="en-US"/>
        </w:rPr>
        <w:t>rofessor</w:t>
      </w:r>
      <w:r>
        <w:t>)</w:t>
      </w:r>
      <w:r w:rsidR="002B50D5">
        <w:t xml:space="preserve"> и связываем его с дисциплиной</w:t>
      </w:r>
      <w:r>
        <w:t>.</w:t>
      </w:r>
    </w:p>
    <w:p w14:paraId="21481B49" w14:textId="77777777" w:rsidR="00B95279" w:rsidRDefault="00B95279" w:rsidP="00B95279">
      <w:pPr>
        <w:pStyle w:val="a7"/>
      </w:pPr>
    </w:p>
    <w:p w14:paraId="4D21F213" w14:textId="3C54EF21" w:rsidR="00863E65" w:rsidRDefault="002841D7" w:rsidP="00863E65">
      <w:pPr>
        <w:pStyle w:val="a9"/>
      </w:pPr>
      <w:r w:rsidRPr="002841D7">
        <w:rPr>
          <w:noProof/>
        </w:rPr>
        <w:drawing>
          <wp:inline distT="0" distB="0" distL="0" distR="0" wp14:anchorId="1BAF8D3F" wp14:editId="48902B33">
            <wp:extent cx="8246161" cy="4000500"/>
            <wp:effectExtent l="0" t="0" r="2540" b="0"/>
            <wp:docPr id="32496555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55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2105" cy="4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863E65" w:rsidRPr="00863E65">
        <w:t xml:space="preserve"> </w:t>
      </w:r>
    </w:p>
    <w:p w14:paraId="2A509134" w14:textId="5FE9D74D" w:rsidR="00863E65" w:rsidRDefault="00863E65" w:rsidP="00863E65">
      <w:pPr>
        <w:pStyle w:val="a9"/>
      </w:pPr>
      <w:r>
        <w:t>Рисунок 1.</w:t>
      </w:r>
      <w:r w:rsidR="00B95279" w:rsidRPr="00B95279">
        <w:t>4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ED8A38E" w14:textId="77777777" w:rsidR="00B95279" w:rsidRDefault="00B95279" w:rsidP="00B95279">
      <w:pPr>
        <w:pStyle w:val="a7"/>
      </w:pPr>
    </w:p>
    <w:p w14:paraId="7A2B6693" w14:textId="77777777" w:rsidR="00B95279" w:rsidRDefault="00B95279" w:rsidP="002841D7">
      <w:pPr>
        <w:pStyle w:val="a7"/>
        <w:ind w:firstLine="0"/>
      </w:pPr>
    </w:p>
    <w:p w14:paraId="256F5EDE" w14:textId="189F3D40" w:rsidR="00B95279" w:rsidRDefault="00B95279" w:rsidP="00B95279">
      <w:pPr>
        <w:pStyle w:val="a7"/>
      </w:pPr>
      <w:r>
        <w:t xml:space="preserve">В одной </w:t>
      </w:r>
      <w:r w:rsidRPr="00B95279">
        <w:rPr>
          <w:color w:val="FF0000"/>
        </w:rPr>
        <w:t xml:space="preserve">строке </w:t>
      </w:r>
      <w:r w:rsidRPr="00B95279">
        <w:rPr>
          <w:color w:val="0070C0"/>
        </w:rPr>
        <w:t xml:space="preserve">указана </w:t>
      </w:r>
      <w:r>
        <w:t xml:space="preserve">одна </w:t>
      </w:r>
      <w:r w:rsidRPr="00B95279">
        <w:rPr>
          <w:color w:val="FF0000"/>
        </w:rPr>
        <w:t>оценка</w:t>
      </w:r>
      <w:r>
        <w:t xml:space="preserve">. Одна </w:t>
      </w:r>
      <w:r w:rsidRPr="00B95279">
        <w:rPr>
          <w:color w:val="FF0000"/>
        </w:rPr>
        <w:t xml:space="preserve">оценка </w:t>
      </w:r>
      <w:r w:rsidRPr="00B95279">
        <w:rPr>
          <w:color w:val="0070C0"/>
        </w:rPr>
        <w:t xml:space="preserve">указана </w:t>
      </w:r>
      <w:r>
        <w:t xml:space="preserve">во многих </w:t>
      </w:r>
      <w:r w:rsidRPr="00B95279">
        <w:rPr>
          <w:color w:val="FF0000"/>
        </w:rPr>
        <w:t>строках</w:t>
      </w:r>
      <w:r>
        <w:t xml:space="preserve">. </w:t>
      </w:r>
      <w:r w:rsidRPr="00B95279">
        <w:t>Создаём сущность оценка (</w:t>
      </w:r>
      <w:r w:rsidRPr="00B95279">
        <w:rPr>
          <w:color w:val="FF0000"/>
        </w:rPr>
        <w:t>Mark</w:t>
      </w:r>
      <w:r>
        <w:t>)</w:t>
      </w:r>
      <w:r w:rsidR="002B50D5">
        <w:t xml:space="preserve"> и связываем её со строкой.</w:t>
      </w:r>
    </w:p>
    <w:p w14:paraId="110A59F2" w14:textId="48A04EBA" w:rsidR="00B95279" w:rsidRDefault="002841D7" w:rsidP="00B95279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48F90631" wp14:editId="120F910D">
            <wp:extent cx="7270570" cy="4829175"/>
            <wp:effectExtent l="0" t="0" r="6985" b="0"/>
            <wp:docPr id="1638203643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3643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508" cy="49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B95279" w:rsidRPr="00863E65">
        <w:t xml:space="preserve"> </w:t>
      </w:r>
    </w:p>
    <w:p w14:paraId="036789CD" 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1B024F0A" w14:textId="77777777" w:rsidR="001D5CD5" w:rsidRDefault="001D5CD5" w:rsidP="00B95279">
      <w:pPr>
        <w:pStyle w:val="a7"/>
        <w:ind w:firstLine="0"/>
      </w:pPr>
    </w:p>
    <w:p w14:paraId="7D25B2F9" w14:textId="7A5D4167" w:rsidR="00A20B2C" w:rsidRDefault="00A20B2C" w:rsidP="00A20B2C">
      <w:pPr>
        <w:pStyle w:val="a7"/>
      </w:pPr>
      <w:r>
        <w:t xml:space="preserve">Согласно первичному документу в каждой </w:t>
      </w:r>
      <w:r w:rsidRPr="00A20B2C">
        <w:rPr>
          <w:color w:val="FF0000"/>
        </w:rPr>
        <w:t xml:space="preserve">строке </w:t>
      </w:r>
      <w:r w:rsidRPr="00A20B2C">
        <w:rPr>
          <w:color w:val="0070C0"/>
        </w:rPr>
        <w:t xml:space="preserve">указана </w:t>
      </w:r>
      <w:r w:rsidRPr="00A20B2C">
        <w:rPr>
          <w:color w:val="FF0000"/>
        </w:rPr>
        <w:t>дата</w:t>
      </w:r>
      <w:r>
        <w:t xml:space="preserve">. </w:t>
      </w:r>
      <w:r w:rsidR="00DA270E">
        <w:t>Добавляем</w:t>
      </w:r>
      <w:r>
        <w:t xml:space="preserve"> атрибут </w:t>
      </w:r>
      <w:r w:rsidRPr="00A20B2C">
        <w:t>дата</w:t>
      </w:r>
      <w:r>
        <w:rPr>
          <w:color w:val="FF0000"/>
        </w:rPr>
        <w:t xml:space="preserve"> (</w:t>
      </w:r>
      <w:r w:rsidR="008C0830">
        <w:rPr>
          <w:color w:val="FF0000"/>
          <w:lang w:val="en-US"/>
        </w:rPr>
        <w:t>d</w:t>
      </w:r>
      <w:r>
        <w:rPr>
          <w:color w:val="FF0000"/>
          <w:lang w:val="en-US"/>
        </w:rPr>
        <w:t>ate</w:t>
      </w:r>
      <w:r>
        <w:rPr>
          <w:color w:val="FF0000"/>
        </w:rPr>
        <w:t>)</w:t>
      </w:r>
      <w:r>
        <w:t xml:space="preserve"> </w:t>
      </w:r>
      <w:r w:rsidRPr="00B95279">
        <w:t>сущност</w:t>
      </w:r>
      <w:r>
        <w:t>и</w:t>
      </w:r>
      <w:r w:rsidRPr="00B95279">
        <w:t xml:space="preserve"> </w:t>
      </w:r>
      <w:r w:rsidR="0035005E">
        <w:t>строка</w:t>
      </w:r>
      <w:r>
        <w:t>.</w:t>
      </w:r>
    </w:p>
    <w:p w14:paraId="2A4FEFF2" w14:textId="2F067704" w:rsidR="00A20B2C" w:rsidRDefault="002841D7" w:rsidP="00A20B2C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2610957E" wp14:editId="31995E58">
            <wp:extent cx="7683494" cy="5143500"/>
            <wp:effectExtent l="0" t="0" r="0" b="0"/>
            <wp:docPr id="18269614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14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7508" cy="5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2C" w:rsidRPr="00B95279">
        <w:t xml:space="preserve"> </w:t>
      </w:r>
      <w:r w:rsidR="00A20B2C" w:rsidRPr="00863E65">
        <w:t xml:space="preserve"> </w:t>
      </w:r>
    </w:p>
    <w:p w14:paraId="57B4E98F" w14:textId="408AB8EB" w:rsidR="00A20B2C" w:rsidRDefault="00A20B2C" w:rsidP="00A20B2C">
      <w:pPr>
        <w:pStyle w:val="a9"/>
      </w:pPr>
      <w:r>
        <w:t>Рисунок 1.</w:t>
      </w:r>
      <w:r w:rsidRPr="00272BE6">
        <w:t>6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650C85F8" w14:textId="3A939252" w:rsidR="00A20B2C" w:rsidRDefault="00A20B2C" w:rsidP="00B95279">
      <w:pPr>
        <w:pStyle w:val="a7"/>
        <w:ind w:firstLine="0"/>
      </w:pPr>
    </w:p>
    <w:p w14:paraId="72021A00" w14:textId="77777777" w:rsidR="00666338" w:rsidRPr="00666338" w:rsidRDefault="00666338" w:rsidP="00B175E1"/>
    <w:p w14:paraId="4F963EC0" w14:textId="77777777" w:rsidR="003422C3" w:rsidRDefault="003422C3" w:rsidP="00784CD4">
      <w:pPr>
        <w:pStyle w:val="1"/>
        <w:sectPr w:rsidR="003422C3" w:rsidSect="00AC0CDC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14:paraId="0E113FB2" w14:textId="3B8E4E12" w:rsidR="00C63FB1" w:rsidRDefault="00FA377F" w:rsidP="00AE4272">
      <w:pPr>
        <w:pStyle w:val="1"/>
      </w:pPr>
      <w:r>
        <w:lastRenderedPageBreak/>
        <w:t xml:space="preserve">4. ОПИСАНИЕ БАЗЫ ДАННЫХ </w:t>
      </w:r>
    </w:p>
    <w:p w14:paraId="4062115D" w14:textId="052239E7" w:rsidR="00AE4272" w:rsidRPr="001D5C18" w:rsidRDefault="00342156" w:rsidP="002E6148">
      <w:pPr>
        <w:ind w:firstLine="708"/>
        <w:rPr>
          <w:color w:val="FF0000"/>
        </w:rPr>
      </w:pPr>
      <w:r w:rsidRPr="001D5C18">
        <w:rPr>
          <w:color w:val="FF0000"/>
        </w:rPr>
        <w:t>Создаём базу данных Study_results:</w:t>
      </w:r>
    </w:p>
    <w:p w14:paraId="0B539DDA" w14:textId="684EAC53" w:rsidR="00342156" w:rsidRPr="007E58E8" w:rsidRDefault="000844FD" w:rsidP="00342156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 DATABASE</w:t>
      </w:r>
      <w:r w:rsidRPr="007E58E8">
        <w:rPr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00"/>
          <w:szCs w:val="28"/>
          <w:lang w:val="en-US"/>
        </w:rPr>
        <w:t>Study_results</w:t>
      </w:r>
    </w:p>
    <w:p w14:paraId="146AFD0C" w14:textId="4E87DC56" w:rsidR="00350B1E" w:rsidRPr="00350B1E" w:rsidRDefault="00350B1E" w:rsidP="002E6148">
      <w:pPr>
        <w:spacing w:after="160" w:line="259" w:lineRule="auto"/>
        <w:ind w:firstLine="708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Professor: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1FBBD804" w14:textId="77777777" w:rsidTr="0089012D">
        <w:tc>
          <w:tcPr>
            <w:tcW w:w="2395" w:type="dxa"/>
          </w:tcPr>
          <w:p w14:paraId="677A8083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61A1028C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78EB9058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00D77DC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6660060" w14:textId="77777777" w:rsidTr="0089012D">
        <w:tc>
          <w:tcPr>
            <w:tcW w:w="2395" w:type="dxa"/>
          </w:tcPr>
          <w:p w14:paraId="045AC19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P_Code</w:t>
            </w:r>
          </w:p>
        </w:tc>
        <w:tc>
          <w:tcPr>
            <w:tcW w:w="2422" w:type="dxa"/>
          </w:tcPr>
          <w:p w14:paraId="28C06397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преподавателя</w:t>
            </w:r>
          </w:p>
        </w:tc>
        <w:tc>
          <w:tcPr>
            <w:tcW w:w="2428" w:type="dxa"/>
          </w:tcPr>
          <w:p w14:paraId="77B96D1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1F9C333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6E67D9B" w14:textId="77777777" w:rsidTr="0089012D">
        <w:tc>
          <w:tcPr>
            <w:tcW w:w="2395" w:type="dxa"/>
          </w:tcPr>
          <w:p w14:paraId="5229479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14ABD767" w14:textId="77777777" w:rsidR="00350B1E" w:rsidRPr="00267252" w:rsidRDefault="00350B1E" w:rsidP="0089012D">
            <w:pPr>
              <w:pStyle w:val="af"/>
            </w:pPr>
            <w:r w:rsidRPr="00267252">
              <w:t>Преподаватель</w:t>
            </w:r>
          </w:p>
        </w:tc>
        <w:tc>
          <w:tcPr>
            <w:tcW w:w="2428" w:type="dxa"/>
          </w:tcPr>
          <w:p w14:paraId="1F734DB5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2578D094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736D73DB" w14:textId="3501C42E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2.1</w:t>
      </w:r>
      <w:r>
        <w:t xml:space="preserve"> Таблица </w:t>
      </w:r>
      <w:r>
        <w:rPr>
          <w:lang w:val="en-US"/>
        </w:rPr>
        <w:t>Professor</w:t>
      </w:r>
      <w:r>
        <w:t>.</w:t>
      </w:r>
    </w:p>
    <w:p w14:paraId="49027C8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F6F936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P_Code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67743F0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87646E5" w14:textId="3EC6F09B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5A6A092" w14:textId="77777777" w:rsidR="00350B1E" w:rsidRPr="007E58E8" w:rsidRDefault="00350B1E" w:rsidP="00342156">
      <w:pPr>
        <w:rPr>
          <w:szCs w:val="28"/>
          <w:lang w:val="en-US"/>
        </w:rPr>
      </w:pPr>
    </w:p>
    <w:p w14:paraId="688FC45E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DBD6ADD" w14:textId="2FE10AA8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Иван Иванович'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E6D4999" w14:textId="2A5EB8F2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'Игорев Игорь Иго</w:t>
      </w:r>
      <w:r w:rsidR="000844FD" w:rsidRPr="007E58E8">
        <w:rPr>
          <w:rFonts w:ascii="Consolas" w:hAnsi="Consolas" w:cs="Consolas"/>
          <w:color w:val="FF0000"/>
          <w:szCs w:val="28"/>
        </w:rPr>
        <w:t>р</w:t>
      </w:r>
      <w:r w:rsidRPr="007E58E8">
        <w:rPr>
          <w:rFonts w:ascii="Consolas" w:hAnsi="Consolas" w:cs="Consolas"/>
          <w:color w:val="FF0000"/>
          <w:szCs w:val="28"/>
        </w:rPr>
        <w:t>е</w:t>
      </w:r>
      <w:r w:rsidR="000844FD" w:rsidRPr="007E58E8">
        <w:rPr>
          <w:rFonts w:ascii="Consolas" w:hAnsi="Consolas" w:cs="Consolas"/>
          <w:color w:val="FF0000"/>
          <w:szCs w:val="28"/>
        </w:rPr>
        <w:t>в</w:t>
      </w:r>
      <w:r w:rsidRPr="007E58E8">
        <w:rPr>
          <w:rFonts w:ascii="Consolas" w:hAnsi="Consolas" w:cs="Consolas"/>
          <w:color w:val="FF0000"/>
          <w:szCs w:val="28"/>
        </w:rPr>
        <w:t>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71AD71A8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'Сергеев Сергей Сергеевич'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9F0FD96" w14:textId="77777777" w:rsidR="00D74B34" w:rsidRPr="00D74B34" w:rsidRDefault="00D74B34" w:rsidP="00342156"/>
    <w:p w14:paraId="6C32CC93" w14:textId="250893E3" w:rsidR="00350B1E" w:rsidRPr="00F92C4B" w:rsidRDefault="00350B1E" w:rsidP="002E6148">
      <w:pPr>
        <w:ind w:firstLine="708"/>
      </w:pPr>
      <w:r>
        <w:t xml:space="preserve">Создаём таблицу </w:t>
      </w:r>
      <w:r>
        <w:rPr>
          <w:lang w:val="en-US"/>
        </w:rPr>
        <w:t>Discipline</w:t>
      </w:r>
      <w:r w:rsidRPr="00F92C4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4FE69F39" w14:textId="77777777" w:rsidTr="0089012D">
        <w:tc>
          <w:tcPr>
            <w:tcW w:w="2395" w:type="dxa"/>
          </w:tcPr>
          <w:p w14:paraId="73DF155E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50439BA0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4CB6394B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5C0C8DE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46A8FC1" w14:textId="77777777" w:rsidTr="0089012D">
        <w:tc>
          <w:tcPr>
            <w:tcW w:w="2395" w:type="dxa"/>
          </w:tcPr>
          <w:p w14:paraId="5D773ED9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D_Code</w:t>
            </w:r>
          </w:p>
        </w:tc>
        <w:tc>
          <w:tcPr>
            <w:tcW w:w="2422" w:type="dxa"/>
          </w:tcPr>
          <w:p w14:paraId="42B2EF5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дисциплины</w:t>
            </w:r>
          </w:p>
        </w:tc>
        <w:tc>
          <w:tcPr>
            <w:tcW w:w="2428" w:type="dxa"/>
          </w:tcPr>
          <w:p w14:paraId="659399C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6A7FD06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8D12BE4" w14:textId="77777777" w:rsidTr="0089012D">
        <w:tc>
          <w:tcPr>
            <w:tcW w:w="2395" w:type="dxa"/>
          </w:tcPr>
          <w:p w14:paraId="4719A98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3E8914F4" w14:textId="77777777" w:rsidR="00350B1E" w:rsidRPr="00267252" w:rsidRDefault="00350B1E" w:rsidP="0089012D">
            <w:pPr>
              <w:pStyle w:val="af"/>
            </w:pPr>
            <w:r>
              <w:t>Дисциплина</w:t>
            </w:r>
          </w:p>
        </w:tc>
        <w:tc>
          <w:tcPr>
            <w:tcW w:w="2428" w:type="dxa"/>
          </w:tcPr>
          <w:p w14:paraId="2BF5B2FA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0BDFEE99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  <w:tr w:rsidR="00350B1E" w:rsidRPr="006C4A87" w14:paraId="3C6543A5" w14:textId="77777777" w:rsidTr="0089012D">
        <w:tc>
          <w:tcPr>
            <w:tcW w:w="2395" w:type="dxa"/>
          </w:tcPr>
          <w:p w14:paraId="7B8D882A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FK_Professor</w:t>
            </w:r>
          </w:p>
        </w:tc>
        <w:tc>
          <w:tcPr>
            <w:tcW w:w="2422" w:type="dxa"/>
          </w:tcPr>
          <w:p w14:paraId="7FADB841" w14:textId="77777777" w:rsidR="00350B1E" w:rsidRPr="00C554EA" w:rsidRDefault="00350B1E" w:rsidP="0089012D">
            <w:pPr>
              <w:pStyle w:val="af"/>
            </w:pPr>
            <w:r>
              <w:t>Код преподавателя</w:t>
            </w:r>
          </w:p>
        </w:tc>
        <w:tc>
          <w:tcPr>
            <w:tcW w:w="2428" w:type="dxa"/>
          </w:tcPr>
          <w:p w14:paraId="46827F56" w14:textId="77777777" w:rsidR="00350B1E" w:rsidRPr="003E3A88" w:rsidRDefault="00350B1E" w:rsidP="0089012D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75BEB79" w14:textId="77777777" w:rsidR="00350B1E" w:rsidRPr="00E43DB1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E43DB1">
              <w:t>NOT NULL</w:t>
            </w:r>
          </w:p>
        </w:tc>
      </w:tr>
    </w:tbl>
    <w:p w14:paraId="13E0DDBF" w14:textId="72510205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Таблица </w:t>
      </w:r>
      <w:r w:rsidRPr="00267252">
        <w:rPr>
          <w:lang w:val="en-US"/>
        </w:rPr>
        <w:t>Discipline</w:t>
      </w:r>
      <w:r>
        <w:t>.</w:t>
      </w:r>
    </w:p>
    <w:p w14:paraId="34A7A2D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E1E92E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D_Code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5F78E3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51811C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FK_Professor int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76EB67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D59DAE8" w14:textId="71095348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AB63C43" w14:textId="77777777" w:rsidR="00350B1E" w:rsidRPr="007E58E8" w:rsidRDefault="00350B1E" w:rsidP="00342156">
      <w:pPr>
        <w:rPr>
          <w:szCs w:val="28"/>
          <w:lang w:val="en-US"/>
        </w:rPr>
      </w:pPr>
    </w:p>
    <w:p w14:paraId="7DFC17BC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B2776B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'Алгебра'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402283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1CDA8BD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'Английский язык'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B617A8C" w14:textId="77777777" w:rsidR="004B105A" w:rsidRDefault="004B105A" w:rsidP="00342156"/>
    <w:p w14:paraId="7AE9545D" w14:textId="77777777" w:rsidR="007E58E8" w:rsidRPr="00D74B34" w:rsidRDefault="007E58E8" w:rsidP="00342156"/>
    <w:p w14:paraId="30A05376" w14:textId="77777777" w:rsidR="00350B1E" w:rsidRPr="00342156" w:rsidRDefault="00350B1E" w:rsidP="002E6148">
      <w:pPr>
        <w:ind w:firstLine="708"/>
        <w:rPr>
          <w:lang w:val="en-US"/>
        </w:rPr>
      </w:pPr>
      <w:r>
        <w:lastRenderedPageBreak/>
        <w:t>Создаём</w:t>
      </w:r>
      <w:r w:rsidRPr="00342156">
        <w:rPr>
          <w:lang w:val="en-US"/>
        </w:rPr>
        <w:t xml:space="preserve"> </w:t>
      </w:r>
      <w:r>
        <w:t>таблицу</w:t>
      </w:r>
      <w:r w:rsidRPr="00342156">
        <w:rPr>
          <w:lang w:val="en-US"/>
        </w:rPr>
        <w:t xml:space="preserve"> </w:t>
      </w:r>
      <w:r>
        <w:rPr>
          <w:lang w:val="en-US"/>
        </w:rPr>
        <w:t>Specialty</w:t>
      </w:r>
      <w:r w:rsidRPr="0034215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7"/>
        <w:gridCol w:w="2484"/>
        <w:gridCol w:w="2490"/>
        <w:gridCol w:w="2446"/>
      </w:tblGrid>
      <w:tr w:rsidR="00350B1E" w14:paraId="1C540A28" w14:textId="77777777" w:rsidTr="0089012D">
        <w:tc>
          <w:tcPr>
            <w:tcW w:w="2207" w:type="dxa"/>
          </w:tcPr>
          <w:p w14:paraId="11AEA585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84" w:type="dxa"/>
          </w:tcPr>
          <w:p w14:paraId="74109603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90" w:type="dxa"/>
          </w:tcPr>
          <w:p w14:paraId="3B57E1DC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446" w:type="dxa"/>
          </w:tcPr>
          <w:p w14:paraId="358076A3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1897976D" w14:textId="77777777" w:rsidTr="0089012D">
        <w:tc>
          <w:tcPr>
            <w:tcW w:w="2207" w:type="dxa"/>
          </w:tcPr>
          <w:p w14:paraId="5F166A2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  <w:lang w:val="en-US"/>
              </w:rPr>
              <w:t>S</w:t>
            </w:r>
            <w:r w:rsidRPr="00E43DB1">
              <w:rPr>
                <w:b/>
                <w:bCs/>
              </w:rPr>
              <w:t>_Code</w:t>
            </w:r>
          </w:p>
        </w:tc>
        <w:tc>
          <w:tcPr>
            <w:tcW w:w="2484" w:type="dxa"/>
          </w:tcPr>
          <w:p w14:paraId="79F47C1D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направления</w:t>
            </w:r>
          </w:p>
        </w:tc>
        <w:tc>
          <w:tcPr>
            <w:tcW w:w="2490" w:type="dxa"/>
          </w:tcPr>
          <w:p w14:paraId="334A6C1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446" w:type="dxa"/>
          </w:tcPr>
          <w:p w14:paraId="49212BB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6C4A87" w14:paraId="5EB5B687" w14:textId="77777777" w:rsidTr="0089012D">
        <w:tc>
          <w:tcPr>
            <w:tcW w:w="2207" w:type="dxa"/>
          </w:tcPr>
          <w:p w14:paraId="0A98F90F" w14:textId="77777777" w:rsidR="00350B1E" w:rsidRPr="003E3A88" w:rsidRDefault="00350B1E" w:rsidP="0089012D">
            <w:pPr>
              <w:pStyle w:val="af"/>
            </w:pPr>
            <w:r w:rsidRPr="003E3A88">
              <w:t>Name</w:t>
            </w:r>
          </w:p>
        </w:tc>
        <w:tc>
          <w:tcPr>
            <w:tcW w:w="2484" w:type="dxa"/>
          </w:tcPr>
          <w:p w14:paraId="29975A5D" w14:textId="77777777" w:rsidR="00350B1E" w:rsidRPr="003E3A88" w:rsidRDefault="00350B1E" w:rsidP="0089012D">
            <w:pPr>
              <w:pStyle w:val="af"/>
            </w:pPr>
            <w:r w:rsidRPr="003422C3">
              <w:t>Направление</w:t>
            </w:r>
          </w:p>
        </w:tc>
        <w:tc>
          <w:tcPr>
            <w:tcW w:w="2490" w:type="dxa"/>
          </w:tcPr>
          <w:p w14:paraId="2E72782E" w14:textId="77777777" w:rsidR="00350B1E" w:rsidRPr="003E3A88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446" w:type="dxa"/>
          </w:tcPr>
          <w:p w14:paraId="787940BE" w14:textId="77777777" w:rsidR="00350B1E" w:rsidRPr="003E3A88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3422C3">
              <w:t>NOT NULL</w:t>
            </w:r>
          </w:p>
        </w:tc>
      </w:tr>
    </w:tbl>
    <w:p w14:paraId="4FBD873C" w14:textId="6456733C" w:rsidR="004B105A" w:rsidRPr="007E58E8" w:rsidRDefault="00350B1E" w:rsidP="007E58E8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 Таблица </w:t>
      </w:r>
      <w:r>
        <w:rPr>
          <w:lang w:val="en-US"/>
        </w:rPr>
        <w:t>Specialty</w:t>
      </w:r>
      <w:r>
        <w:t>.</w:t>
      </w:r>
    </w:p>
    <w:p w14:paraId="2EA4C939" w14:textId="5292406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C84C7A" w14:textId="3E45FCD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S_Code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)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2AA3B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3D74A38" w14:textId="6980BF48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205D18" w14:textId="77777777" w:rsidR="00350B1E" w:rsidRPr="007E58E8" w:rsidRDefault="00350B1E" w:rsidP="00342156">
      <w:pPr>
        <w:rPr>
          <w:szCs w:val="28"/>
          <w:lang w:val="en-US"/>
        </w:rPr>
      </w:pPr>
    </w:p>
    <w:p w14:paraId="532B47E3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E71C1F5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МОиАИС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2D2A9C76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КБ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2DED22D" w14:textId="22FADDD3" w:rsidR="00867162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ИСиТ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80F97F" w14:textId="77777777" w:rsidR="00867162" w:rsidRDefault="00867162" w:rsidP="00342156">
      <w:pPr>
        <w:rPr>
          <w:lang w:val="en-US"/>
        </w:rPr>
      </w:pPr>
    </w:p>
    <w:p w14:paraId="48222DAF" w14:textId="5338B3CD" w:rsidR="00350B1E" w:rsidRPr="00350B1E" w:rsidRDefault="00350B1E" w:rsidP="002E6148">
      <w:pPr>
        <w:pStyle w:val="a9"/>
        <w:ind w:firstLine="708"/>
        <w:jc w:val="left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Mark: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206C31F2" w14:textId="77777777" w:rsidTr="0089012D">
        <w:tc>
          <w:tcPr>
            <w:tcW w:w="2395" w:type="dxa"/>
          </w:tcPr>
          <w:p w14:paraId="623F684A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3590D74B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10A02E1E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6C15EE84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09D71A12" w14:textId="77777777" w:rsidTr="0089012D">
        <w:tc>
          <w:tcPr>
            <w:tcW w:w="2395" w:type="dxa"/>
          </w:tcPr>
          <w:p w14:paraId="71C4CB48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M_Code</w:t>
            </w:r>
          </w:p>
        </w:tc>
        <w:tc>
          <w:tcPr>
            <w:tcW w:w="2422" w:type="dxa"/>
          </w:tcPr>
          <w:p w14:paraId="25B7761B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оценки</w:t>
            </w:r>
          </w:p>
        </w:tc>
        <w:tc>
          <w:tcPr>
            <w:tcW w:w="2428" w:type="dxa"/>
          </w:tcPr>
          <w:p w14:paraId="0A3AA17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0651C3F4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08366F17" w14:textId="77777777" w:rsidTr="0089012D">
        <w:tc>
          <w:tcPr>
            <w:tcW w:w="2395" w:type="dxa"/>
          </w:tcPr>
          <w:p w14:paraId="1C0FE162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284632F6" w14:textId="77777777" w:rsidR="00350B1E" w:rsidRPr="00267252" w:rsidRDefault="00350B1E" w:rsidP="0089012D">
            <w:pPr>
              <w:pStyle w:val="af"/>
            </w:pPr>
            <w:r w:rsidRPr="00267252">
              <w:t>Оценка</w:t>
            </w:r>
          </w:p>
        </w:tc>
        <w:tc>
          <w:tcPr>
            <w:tcW w:w="2428" w:type="dxa"/>
          </w:tcPr>
          <w:p w14:paraId="281DD059" w14:textId="30C8E063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</w:t>
            </w:r>
            <w:r w:rsidR="00A57D7B">
              <w:t>2</w:t>
            </w:r>
            <w:r>
              <w:t>0)</w:t>
            </w:r>
          </w:p>
        </w:tc>
        <w:tc>
          <w:tcPr>
            <w:tcW w:w="2382" w:type="dxa"/>
          </w:tcPr>
          <w:p w14:paraId="1ACEBD07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2B508C04" w14:textId="65939E4A" w:rsidR="00350B1E" w:rsidRPr="00342156" w:rsidRDefault="00350B1E" w:rsidP="00350B1E">
      <w:pPr>
        <w:pStyle w:val="a9"/>
        <w:rPr>
          <w:lang w:val="en-US"/>
        </w:rPr>
      </w:pPr>
      <w:r>
        <w:t>Рисунок</w:t>
      </w:r>
      <w:r w:rsidRPr="00342156">
        <w:rPr>
          <w:lang w:val="en-US"/>
        </w:rPr>
        <w:t xml:space="preserve"> </w:t>
      </w:r>
      <w:r>
        <w:rPr>
          <w:lang w:val="en-US"/>
        </w:rPr>
        <w:t>2</w:t>
      </w:r>
      <w:r w:rsidRPr="00342156">
        <w:rPr>
          <w:lang w:val="en-US"/>
        </w:rPr>
        <w:t>.</w:t>
      </w:r>
      <w:r>
        <w:rPr>
          <w:lang w:val="en-US"/>
        </w:rPr>
        <w:t>4</w:t>
      </w:r>
      <w:r w:rsidRPr="00342156">
        <w:rPr>
          <w:lang w:val="en-US"/>
        </w:rPr>
        <w:t xml:space="preserve"> </w:t>
      </w:r>
      <w:r>
        <w:t>Таблица</w:t>
      </w:r>
      <w:r w:rsidRPr="00342156">
        <w:rPr>
          <w:lang w:val="en-US"/>
        </w:rPr>
        <w:t xml:space="preserve"> </w:t>
      </w:r>
      <w:r>
        <w:rPr>
          <w:lang w:val="en-US"/>
        </w:rPr>
        <w:t>Mark</w:t>
      </w:r>
      <w:r w:rsidRPr="00342156">
        <w:rPr>
          <w:lang w:val="en-US"/>
        </w:rPr>
        <w:t>.</w:t>
      </w:r>
    </w:p>
    <w:p w14:paraId="4C1833F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78D911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M_Code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D0533AB" w14:textId="4BD05D8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="00A57D7B" w:rsidRPr="00F92C4B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000000"/>
          <w:szCs w:val="28"/>
          <w:lang w:val="en-US"/>
        </w:rPr>
        <w:t>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B9C060D" w14:textId="0B372F29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FA6243" w14:textId="77777777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A67D12D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BD0967E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'Отлично'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C2A5663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'Хорошо'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40DC1F" w14:textId="188CC14B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'Удовлетворительно'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B72A4C9" w14:textId="0C32909E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'Зачтено'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327B8821" w14:textId="77777777" w:rsidR="00350B1E" w:rsidRPr="00F92C4B" w:rsidRDefault="00350B1E" w:rsidP="00342156"/>
    <w:p w14:paraId="1150349B" w14:textId="425B5704" w:rsidR="00342156" w:rsidRPr="002A5196" w:rsidRDefault="00342156" w:rsidP="002E6148">
      <w:pPr>
        <w:ind w:firstLine="708"/>
        <w:rPr>
          <w:lang w:val="en-US"/>
        </w:rPr>
      </w:pPr>
      <w:r>
        <w:t>Создаём</w:t>
      </w:r>
      <w:r w:rsidRPr="002A5196">
        <w:rPr>
          <w:lang w:val="en-US"/>
        </w:rPr>
        <w:t xml:space="preserve"> </w:t>
      </w:r>
      <w:r>
        <w:t>таблицу</w:t>
      </w:r>
      <w:r w:rsidRPr="002A5196">
        <w:rPr>
          <w:lang w:val="en-US"/>
        </w:rPr>
        <w:t xml:space="preserve"> </w:t>
      </w:r>
      <w:proofErr w:type="spellStart"/>
      <w:r>
        <w:rPr>
          <w:lang w:val="en-US"/>
        </w:rPr>
        <w:t>RecordBook</w:t>
      </w:r>
      <w:proofErr w:type="spellEnd"/>
      <w:r w:rsidRPr="002A519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4"/>
        <w:gridCol w:w="2399"/>
        <w:gridCol w:w="2430"/>
        <w:gridCol w:w="2384"/>
      </w:tblGrid>
      <w:tr w:rsidR="006C4A87" w14:paraId="3989DE41" w14:textId="77777777" w:rsidTr="00AE4272">
        <w:tc>
          <w:tcPr>
            <w:tcW w:w="2414" w:type="dxa"/>
          </w:tcPr>
          <w:p w14:paraId="507D7D8C" w14:textId="6051BA39" w:rsidR="006C4A87" w:rsidRPr="003E3A88" w:rsidRDefault="006C4A87" w:rsidP="003E3A88">
            <w:pPr>
              <w:pStyle w:val="af"/>
            </w:pPr>
            <w:r w:rsidRPr="003E3A88">
              <w:t>Столбец</w:t>
            </w:r>
          </w:p>
        </w:tc>
        <w:tc>
          <w:tcPr>
            <w:tcW w:w="2399" w:type="dxa"/>
          </w:tcPr>
          <w:p w14:paraId="79464005" w14:textId="5F721A08" w:rsidR="006C4A87" w:rsidRPr="003E3A88" w:rsidRDefault="006C4A87" w:rsidP="003E3A88">
            <w:pPr>
              <w:pStyle w:val="af"/>
            </w:pPr>
            <w:r w:rsidRPr="003E3A88">
              <w:t>Атрибут</w:t>
            </w:r>
          </w:p>
        </w:tc>
        <w:tc>
          <w:tcPr>
            <w:tcW w:w="2430" w:type="dxa"/>
          </w:tcPr>
          <w:p w14:paraId="1712E9B1" w14:textId="536EF78F" w:rsidR="006C4A87" w:rsidRPr="003E3A88" w:rsidRDefault="006C4A87" w:rsidP="003E3A88">
            <w:pPr>
              <w:pStyle w:val="af"/>
            </w:pPr>
            <w:r w:rsidRPr="003E3A88">
              <w:t>Тип данных</w:t>
            </w:r>
          </w:p>
        </w:tc>
        <w:tc>
          <w:tcPr>
            <w:tcW w:w="2384" w:type="dxa"/>
          </w:tcPr>
          <w:p w14:paraId="4B9BF81A" w14:textId="76FFF6C8" w:rsidR="006C4A87" w:rsidRPr="003E3A88" w:rsidRDefault="006C4A87" w:rsidP="003E3A88">
            <w:pPr>
              <w:pStyle w:val="af"/>
            </w:pPr>
            <w:r w:rsidRPr="003E3A88">
              <w:t>Примечание</w:t>
            </w:r>
          </w:p>
        </w:tc>
      </w:tr>
      <w:tr w:rsidR="006C4A87" w:rsidRPr="00FB125A" w14:paraId="626301AA" w14:textId="77777777" w:rsidTr="00AE4272">
        <w:tc>
          <w:tcPr>
            <w:tcW w:w="2414" w:type="dxa"/>
          </w:tcPr>
          <w:p w14:paraId="79203129" w14:textId="63ED6DBC" w:rsidR="006C4A87" w:rsidRPr="00E43DB1" w:rsidRDefault="006C4A8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RB_Code</w:t>
            </w:r>
          </w:p>
        </w:tc>
        <w:tc>
          <w:tcPr>
            <w:tcW w:w="2399" w:type="dxa"/>
          </w:tcPr>
          <w:p w14:paraId="630AF205" w14:textId="651B8BBC" w:rsidR="006C4A87" w:rsidRPr="00E43DB1" w:rsidRDefault="00E2493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Код зачётной книги</w:t>
            </w:r>
          </w:p>
        </w:tc>
        <w:tc>
          <w:tcPr>
            <w:tcW w:w="2430" w:type="dxa"/>
          </w:tcPr>
          <w:p w14:paraId="35F39B09" w14:textId="5E1964AB" w:rsidR="006C4A87" w:rsidRPr="00E43DB1" w:rsidRDefault="003422C3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4" w:type="dxa"/>
          </w:tcPr>
          <w:p w14:paraId="5D8F6D5A" w14:textId="263F8FC5" w:rsidR="006C4A87" w:rsidRPr="00E43DB1" w:rsidRDefault="002A5196" w:rsidP="003E3A88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6C4A87" w:rsidRPr="00E43DB1">
              <w:rPr>
                <w:b/>
                <w:bCs/>
              </w:rPr>
              <w:t>, IDENTITY</w:t>
            </w:r>
          </w:p>
        </w:tc>
      </w:tr>
      <w:tr w:rsidR="006C4A87" w:rsidRPr="006C4A87" w14:paraId="23A59233" w14:textId="77777777" w:rsidTr="00AE4272">
        <w:tc>
          <w:tcPr>
            <w:tcW w:w="2414" w:type="dxa"/>
          </w:tcPr>
          <w:p w14:paraId="0B43CD26" w14:textId="3E9BFF1F" w:rsidR="00267252" w:rsidRPr="003E3A88" w:rsidRDefault="00267252" w:rsidP="003E3A88">
            <w:pPr>
              <w:pStyle w:val="af"/>
            </w:pPr>
            <w:r w:rsidRPr="003E3A88">
              <w:t>N</w:t>
            </w:r>
            <w:r w:rsidR="00E24937" w:rsidRPr="003E3A88">
              <w:t>ame</w:t>
            </w:r>
          </w:p>
        </w:tc>
        <w:tc>
          <w:tcPr>
            <w:tcW w:w="2399" w:type="dxa"/>
          </w:tcPr>
          <w:p w14:paraId="4321DDFB" w14:textId="206EB015" w:rsidR="006C4A87" w:rsidRPr="003E3A88" w:rsidRDefault="003E3A88" w:rsidP="003E3A88">
            <w:pPr>
              <w:pStyle w:val="af"/>
            </w:pPr>
            <w:r w:rsidRPr="003E3A88">
              <w:t>ФИО студента</w:t>
            </w:r>
          </w:p>
        </w:tc>
        <w:tc>
          <w:tcPr>
            <w:tcW w:w="2430" w:type="dxa"/>
          </w:tcPr>
          <w:p w14:paraId="054DC259" w14:textId="14D47173" w:rsidR="006C4A87" w:rsidRPr="003E3A88" w:rsidRDefault="003E3A88" w:rsidP="003E3A88">
            <w:pPr>
              <w:pStyle w:val="af"/>
            </w:pPr>
            <w:r w:rsidRPr="003E3A88">
              <w:t>NVARCHAR</w:t>
            </w:r>
            <w:r w:rsidR="00342156">
              <w:t>(50)</w:t>
            </w:r>
          </w:p>
        </w:tc>
        <w:tc>
          <w:tcPr>
            <w:tcW w:w="2384" w:type="dxa"/>
          </w:tcPr>
          <w:p w14:paraId="132593D8" w14:textId="58EE5789" w:rsidR="006C4A87" w:rsidRPr="003E3A88" w:rsidRDefault="003422C3" w:rsidP="003E3A88">
            <w:pPr>
              <w:pStyle w:val="af"/>
            </w:pPr>
            <w:r w:rsidRPr="003422C3">
              <w:t>NOT NULL</w:t>
            </w:r>
          </w:p>
        </w:tc>
      </w:tr>
      <w:tr w:rsidR="006C4A87" w:rsidRPr="006C4A87" w14:paraId="5778B883" w14:textId="77777777" w:rsidTr="00AE4272">
        <w:tc>
          <w:tcPr>
            <w:tcW w:w="2414" w:type="dxa"/>
          </w:tcPr>
          <w:p w14:paraId="21E66201" w14:textId="3D5B72CC" w:rsidR="00267252" w:rsidRPr="003E3A88" w:rsidRDefault="000C1C49" w:rsidP="003E3A88">
            <w:pPr>
              <w:pStyle w:val="af"/>
            </w:pPr>
            <w:r>
              <w:rPr>
                <w:lang w:val="en-US"/>
              </w:rPr>
              <w:t>FK_</w:t>
            </w:r>
            <w:r w:rsidR="00267252" w:rsidRPr="00267252">
              <w:t>Specialty</w:t>
            </w:r>
          </w:p>
        </w:tc>
        <w:tc>
          <w:tcPr>
            <w:tcW w:w="2399" w:type="dxa"/>
          </w:tcPr>
          <w:p w14:paraId="1E4A920A" w14:textId="6CBBFA78" w:rsidR="006C4A87" w:rsidRPr="003E3A88" w:rsidRDefault="003422C3" w:rsidP="003E3A88">
            <w:pPr>
              <w:pStyle w:val="af"/>
            </w:pPr>
            <w:r w:rsidRPr="003E3A88">
              <w:t xml:space="preserve">Код </w:t>
            </w:r>
            <w:r>
              <w:t>н</w:t>
            </w:r>
            <w:r w:rsidRPr="003422C3">
              <w:t>аправлени</w:t>
            </w:r>
            <w:r>
              <w:t>я</w:t>
            </w:r>
          </w:p>
        </w:tc>
        <w:tc>
          <w:tcPr>
            <w:tcW w:w="2430" w:type="dxa"/>
          </w:tcPr>
          <w:p w14:paraId="2DD13CA9" w14:textId="7F65F41A" w:rsidR="006C4A87" w:rsidRPr="000C1C49" w:rsidRDefault="003422C3" w:rsidP="003E3A88">
            <w:pPr>
              <w:pStyle w:val="af"/>
            </w:pPr>
            <w:r w:rsidRPr="000C1C49">
              <w:t>INT</w:t>
            </w:r>
          </w:p>
        </w:tc>
        <w:tc>
          <w:tcPr>
            <w:tcW w:w="2384" w:type="dxa"/>
          </w:tcPr>
          <w:p w14:paraId="4F10ED9E" w14:textId="66C71B9C" w:rsidR="006C4A87" w:rsidRPr="00E43DB1" w:rsidRDefault="002A5196" w:rsidP="003E3A88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3422C3" w:rsidRPr="00E43DB1">
              <w:t>NOT NULL</w:t>
            </w:r>
          </w:p>
        </w:tc>
      </w:tr>
    </w:tbl>
    <w:p w14:paraId="4A418CFE" w14:textId="2035B24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5</w:t>
      </w:r>
      <w:r>
        <w:t xml:space="preserve"> Таблица </w:t>
      </w:r>
      <w:proofErr w:type="spellStart"/>
      <w:r>
        <w:rPr>
          <w:lang w:val="en-US"/>
        </w:rPr>
        <w:t>RecordBook</w:t>
      </w:r>
      <w:proofErr w:type="spellEnd"/>
      <w:r>
        <w:rPr>
          <w:lang w:val="en-US"/>
        </w:rPr>
        <w:t>.</w:t>
      </w:r>
    </w:p>
    <w:p w14:paraId="1D5D247C" w14:textId="77777777" w:rsidR="007E58E8" w:rsidRDefault="007E58E8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Cs w:val="28"/>
        </w:rPr>
      </w:pPr>
    </w:p>
    <w:p w14:paraId="28468923" w14:textId="638FC3F3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lastRenderedPageBreak/>
        <w:t>CREATE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0000FF"/>
          <w:szCs w:val="28"/>
        </w:rPr>
        <w:t>TABLE</w:t>
      </w:r>
      <w:r w:rsidRPr="007E58E8">
        <w:rPr>
          <w:rFonts w:ascii="Consolas" w:hAnsi="Consolas" w:cs="Consolas"/>
          <w:color w:val="000000"/>
          <w:szCs w:val="28"/>
        </w:rPr>
        <w:t xml:space="preserve"> dbo</w:t>
      </w:r>
      <w:r w:rsidRPr="007E58E8">
        <w:rPr>
          <w:rFonts w:ascii="Consolas" w:hAnsi="Consolas" w:cs="Consolas"/>
          <w:color w:val="808080"/>
          <w:szCs w:val="28"/>
        </w:rPr>
        <w:t>.</w:t>
      </w:r>
      <w:r w:rsidRPr="007E58E8">
        <w:rPr>
          <w:rFonts w:ascii="Consolas" w:hAnsi="Consolas" w:cs="Consolas"/>
          <w:color w:val="000000"/>
          <w:szCs w:val="28"/>
        </w:rPr>
        <w:t>RecordBook</w:t>
      </w:r>
      <w:r w:rsidRPr="007E58E8">
        <w:rPr>
          <w:rFonts w:ascii="Consolas" w:hAnsi="Consolas" w:cs="Consolas"/>
          <w:color w:val="808080"/>
          <w:szCs w:val="28"/>
        </w:rPr>
        <w:t>(</w:t>
      </w:r>
    </w:p>
    <w:p w14:paraId="3507DD5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RB_Code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9C2C2A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FB219B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FK_Specialty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E908EC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53652" w14:textId="0DCCDD5B" w:rsidR="002A5196" w:rsidRPr="00531CF6" w:rsidRDefault="00350B1E" w:rsidP="00350B1E">
      <w:pPr>
        <w:rPr>
          <w:rFonts w:ascii="Consolas" w:hAnsi="Consolas" w:cs="Consolas"/>
          <w:color w:val="80808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DDD8A5E" w14:textId="77777777" w:rsidR="00867162" w:rsidRPr="00F92C4B" w:rsidRDefault="00867162" w:rsidP="00350B1E">
      <w:pPr>
        <w:rPr>
          <w:rFonts w:ascii="Consolas" w:hAnsi="Consolas" w:cs="Consolas"/>
          <w:color w:val="808080"/>
          <w:szCs w:val="28"/>
          <w:lang w:val="en-US"/>
        </w:rPr>
      </w:pPr>
    </w:p>
    <w:p w14:paraId="7F31AF8C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0288406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'Сидоров Иван Иванович'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1D5D9EE4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Сергей Сергеевич'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3B3569" w14:textId="194D6F68" w:rsidR="004B105A" w:rsidRDefault="00A57D7B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'Михалков Федор Андреевич'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42B5C89" w14:textId="77777777" w:rsidR="007E58E8" w:rsidRPr="007E58E8" w:rsidRDefault="007E58E8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</w:p>
    <w:p w14:paraId="20480F58" w14:textId="4AB65081" w:rsidR="00867162" w:rsidRDefault="00867162" w:rsidP="002E6148">
      <w:pPr>
        <w:ind w:firstLine="708"/>
      </w:pPr>
      <w:r>
        <w:t xml:space="preserve">Создаём таблицу </w:t>
      </w:r>
      <w:r>
        <w:rPr>
          <w:lang w:val="en-US"/>
        </w:rPr>
        <w:t>Line</w:t>
      </w:r>
      <w:r w:rsidRPr="00D74B34">
        <w:t>:</w:t>
      </w:r>
    </w:p>
    <w:p w14:paraId="0E35574A" w14:textId="4F648529" w:rsidR="00E43DB1" w:rsidRPr="00867162" w:rsidRDefault="00E43DB1" w:rsidP="00867162">
      <w:pPr>
        <w:pStyle w:val="a7"/>
      </w:pPr>
      <w:r>
        <w:t xml:space="preserve">В </w:t>
      </w:r>
      <w:r>
        <w:rPr>
          <w:lang w:val="en-US"/>
        </w:rPr>
        <w:t>ER</w:t>
      </w:r>
      <w:r w:rsidRPr="00E43DB1">
        <w:t>-</w:t>
      </w:r>
      <w:r>
        <w:t xml:space="preserve">моделировании было указано, что у таблицы </w:t>
      </w:r>
      <w:r>
        <w:rPr>
          <w:lang w:val="en-US"/>
        </w:rPr>
        <w:t>Line</w:t>
      </w:r>
      <w:r>
        <w:t xml:space="preserve"> составной первичный ключ (код зачётной книги</w:t>
      </w:r>
      <w:r w:rsidRPr="00E43DB1">
        <w:t xml:space="preserve"> (</w:t>
      </w:r>
      <w:r>
        <w:rPr>
          <w:lang w:val="en-US"/>
        </w:rPr>
        <w:t>FK</w:t>
      </w:r>
      <w:r w:rsidRPr="00E43DB1">
        <w:t>_</w:t>
      </w:r>
      <w:r>
        <w:t>Record</w:t>
      </w:r>
      <w:r>
        <w:rPr>
          <w:lang w:val="en-US"/>
        </w:rPr>
        <w:t>B</w:t>
      </w:r>
      <w:r>
        <w:t>ook</w:t>
      </w:r>
      <w:r w:rsidRPr="00E43DB1">
        <w:t>)</w:t>
      </w:r>
      <w:r>
        <w:t xml:space="preserve"> + номер строки</w:t>
      </w:r>
      <w:r w:rsidRPr="00E43DB1">
        <w:t xml:space="preserve"> (</w:t>
      </w:r>
      <w:r>
        <w:rPr>
          <w:lang w:val="en-US"/>
        </w:rPr>
        <w:t>Number</w:t>
      </w:r>
      <w:r w:rsidRPr="00E43DB1">
        <w:t>)</w:t>
      </w:r>
      <w:r>
        <w:t xml:space="preserve">), но использование составного первичного ключа неудобно. Поэтому создаём столбец </w:t>
      </w:r>
      <w:r>
        <w:rPr>
          <w:lang w:val="en-US"/>
        </w:rPr>
        <w:t>L</w:t>
      </w:r>
      <w:r w:rsidRPr="00E43DB1">
        <w:t>_</w:t>
      </w:r>
      <w:r>
        <w:rPr>
          <w:lang w:val="en-US"/>
        </w:rPr>
        <w:t>Code</w:t>
      </w:r>
      <w:r w:rsidRPr="00E43DB1">
        <w:t xml:space="preserve">, </w:t>
      </w:r>
      <w:r>
        <w:t xml:space="preserve">который будет являться первичным ключом для таблицы </w:t>
      </w:r>
      <w:r>
        <w:rPr>
          <w:lang w:val="en-US"/>
        </w:rPr>
        <w:t>Line</w:t>
      </w:r>
      <w:r w:rsidRPr="00E43DB1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562"/>
        <w:gridCol w:w="2288"/>
        <w:gridCol w:w="2382"/>
      </w:tblGrid>
      <w:tr w:rsidR="003422C3" w14:paraId="030BD91A" w14:textId="77777777" w:rsidTr="00451B1D">
        <w:tc>
          <w:tcPr>
            <w:tcW w:w="2395" w:type="dxa"/>
          </w:tcPr>
          <w:p w14:paraId="3DE45562" w14:textId="77777777" w:rsidR="003422C3" w:rsidRPr="003E3A88" w:rsidRDefault="003422C3" w:rsidP="001340E4">
            <w:pPr>
              <w:pStyle w:val="af"/>
            </w:pPr>
            <w:r w:rsidRPr="003E3A88">
              <w:t>Столбец</w:t>
            </w:r>
          </w:p>
        </w:tc>
        <w:tc>
          <w:tcPr>
            <w:tcW w:w="2562" w:type="dxa"/>
          </w:tcPr>
          <w:p w14:paraId="7BAC535C" w14:textId="77777777" w:rsidR="003422C3" w:rsidRPr="003E3A88" w:rsidRDefault="003422C3" w:rsidP="001340E4">
            <w:pPr>
              <w:pStyle w:val="af"/>
            </w:pPr>
            <w:r w:rsidRPr="003E3A88">
              <w:t>Атрибут</w:t>
            </w:r>
          </w:p>
        </w:tc>
        <w:tc>
          <w:tcPr>
            <w:tcW w:w="2288" w:type="dxa"/>
          </w:tcPr>
          <w:p w14:paraId="1D06EA8F" w14:textId="77777777" w:rsidR="003422C3" w:rsidRPr="003E3A88" w:rsidRDefault="003422C3" w:rsidP="001340E4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2D61266C" w14:textId="77777777" w:rsidR="003422C3" w:rsidRPr="003E3A88" w:rsidRDefault="003422C3" w:rsidP="001340E4">
            <w:pPr>
              <w:pStyle w:val="af"/>
            </w:pPr>
            <w:r w:rsidRPr="003E3A88">
              <w:t>Примечание</w:t>
            </w:r>
          </w:p>
        </w:tc>
      </w:tr>
      <w:tr w:rsidR="00451B1D" w14:paraId="227B04B5" w14:textId="77777777" w:rsidTr="00451B1D">
        <w:tc>
          <w:tcPr>
            <w:tcW w:w="2395" w:type="dxa"/>
          </w:tcPr>
          <w:p w14:paraId="60B7C317" w14:textId="00EFCD54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L_Code</w:t>
            </w:r>
          </w:p>
        </w:tc>
        <w:tc>
          <w:tcPr>
            <w:tcW w:w="2562" w:type="dxa"/>
          </w:tcPr>
          <w:p w14:paraId="04C43841" w14:textId="131D9FD2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строки</w:t>
            </w:r>
          </w:p>
        </w:tc>
        <w:tc>
          <w:tcPr>
            <w:tcW w:w="2288" w:type="dxa"/>
          </w:tcPr>
          <w:p w14:paraId="76AEC27E" w14:textId="3D866C6B" w:rsidR="00451B1D" w:rsidRPr="00E43DB1" w:rsidRDefault="00451B1D" w:rsidP="001340E4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29685469" w14:textId="265C8B07" w:rsidR="00451B1D" w:rsidRPr="00E43DB1" w:rsidRDefault="002A5196" w:rsidP="001340E4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451B1D" w:rsidRPr="00E43DB1">
              <w:rPr>
                <w:b/>
                <w:bCs/>
              </w:rPr>
              <w:t>, IDENTITY</w:t>
            </w:r>
          </w:p>
        </w:tc>
      </w:tr>
      <w:tr w:rsidR="003422C3" w:rsidRPr="00FB125A" w14:paraId="32B15A44" w14:textId="77777777" w:rsidTr="00451B1D">
        <w:tc>
          <w:tcPr>
            <w:tcW w:w="2395" w:type="dxa"/>
          </w:tcPr>
          <w:p w14:paraId="78946214" w14:textId="203FADD9" w:rsidR="003422C3" w:rsidRPr="00451B1D" w:rsidRDefault="00451B1D" w:rsidP="001340E4">
            <w:pPr>
              <w:pStyle w:val="af"/>
            </w:pPr>
            <w:r>
              <w:rPr>
                <w:lang w:val="en-US"/>
              </w:rPr>
              <w:t>Number</w:t>
            </w:r>
          </w:p>
        </w:tc>
        <w:tc>
          <w:tcPr>
            <w:tcW w:w="2562" w:type="dxa"/>
          </w:tcPr>
          <w:p w14:paraId="6F839CD7" w14:textId="7AF6D80A" w:rsidR="003422C3" w:rsidRPr="008C2B21" w:rsidRDefault="00451B1D" w:rsidP="001340E4">
            <w:pPr>
              <w:pStyle w:val="af"/>
              <w:rPr>
                <w:lang w:val="en-US"/>
              </w:rPr>
            </w:pPr>
            <w:r>
              <w:t>Номер</w:t>
            </w:r>
            <w:r w:rsidR="003422C3" w:rsidRPr="003E3A88">
              <w:t xml:space="preserve"> </w:t>
            </w:r>
            <w:r w:rsidR="008C2B21">
              <w:t>строки</w:t>
            </w:r>
          </w:p>
        </w:tc>
        <w:tc>
          <w:tcPr>
            <w:tcW w:w="2288" w:type="dxa"/>
          </w:tcPr>
          <w:p w14:paraId="2724D387" w14:textId="77777777" w:rsidR="003422C3" w:rsidRPr="003E3A88" w:rsidRDefault="003422C3" w:rsidP="001340E4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4AD3996A" w14:textId="6C6DB64E" w:rsidR="003422C3" w:rsidRPr="003E3A88" w:rsidRDefault="00451B1D" w:rsidP="001340E4">
            <w:pPr>
              <w:pStyle w:val="af"/>
            </w:pPr>
            <w:r w:rsidRPr="00451B1D">
              <w:t>NOT NULL</w:t>
            </w:r>
          </w:p>
        </w:tc>
      </w:tr>
      <w:tr w:rsidR="00C554EA" w:rsidRPr="00FB125A" w14:paraId="344EDCC8" w14:textId="77777777" w:rsidTr="00451B1D">
        <w:tc>
          <w:tcPr>
            <w:tcW w:w="2395" w:type="dxa"/>
          </w:tcPr>
          <w:p w14:paraId="1EAA5BFF" w14:textId="096DFC87" w:rsid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t>Record</w:t>
            </w:r>
            <w:r>
              <w:rPr>
                <w:lang w:val="en-US"/>
              </w:rPr>
              <w:t>B</w:t>
            </w:r>
            <w:r w:rsidR="00C554EA">
              <w:t>ook</w:t>
            </w:r>
          </w:p>
        </w:tc>
        <w:tc>
          <w:tcPr>
            <w:tcW w:w="2562" w:type="dxa"/>
          </w:tcPr>
          <w:p w14:paraId="08980F25" w14:textId="23239478" w:rsidR="00C554EA" w:rsidRPr="003E3A88" w:rsidRDefault="00C554EA" w:rsidP="00C554EA">
            <w:pPr>
              <w:pStyle w:val="af"/>
            </w:pPr>
            <w:r w:rsidRPr="003E3A88">
              <w:t>Код зачётной книги</w:t>
            </w:r>
          </w:p>
        </w:tc>
        <w:tc>
          <w:tcPr>
            <w:tcW w:w="2288" w:type="dxa"/>
          </w:tcPr>
          <w:p w14:paraId="4C89B92F" w14:textId="4D9F3689" w:rsidR="00C554EA" w:rsidRPr="003422C3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5A92297F" w14:textId="46CA1CDB" w:rsidR="00C554EA" w:rsidRPr="00451B1D" w:rsidRDefault="002A5196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C554EA" w:rsidRPr="00451B1D">
              <w:t>NOT NULL</w:t>
            </w:r>
          </w:p>
        </w:tc>
      </w:tr>
      <w:tr w:rsidR="00C554EA" w:rsidRPr="006C4A87" w14:paraId="0E48BA45" w14:textId="77777777" w:rsidTr="00451B1D">
        <w:tc>
          <w:tcPr>
            <w:tcW w:w="2395" w:type="dxa"/>
          </w:tcPr>
          <w:p w14:paraId="58E0A59D" w14:textId="1F62D216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Discipline</w:t>
            </w:r>
          </w:p>
        </w:tc>
        <w:tc>
          <w:tcPr>
            <w:tcW w:w="2562" w:type="dxa"/>
          </w:tcPr>
          <w:p w14:paraId="3D3E59BE" w14:textId="08271488" w:rsidR="00C554EA" w:rsidRPr="00C554EA" w:rsidRDefault="00C554EA" w:rsidP="00C554EA">
            <w:pPr>
              <w:pStyle w:val="af"/>
            </w:pPr>
            <w:r>
              <w:t>Код дисциплины</w:t>
            </w:r>
          </w:p>
        </w:tc>
        <w:tc>
          <w:tcPr>
            <w:tcW w:w="2288" w:type="dxa"/>
          </w:tcPr>
          <w:p w14:paraId="1C05A278" w14:textId="3038BA92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F36A445" w14:textId="47AE5968" w:rsidR="00C554EA" w:rsidRPr="003E3A88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C554EA" w:rsidRPr="003422C3">
              <w:t>NOT NULL</w:t>
            </w:r>
          </w:p>
        </w:tc>
      </w:tr>
      <w:tr w:rsidR="00C554EA" w:rsidRPr="006C4A87" w14:paraId="19D4C07D" w14:textId="77777777" w:rsidTr="00451B1D">
        <w:tc>
          <w:tcPr>
            <w:tcW w:w="2395" w:type="dxa"/>
          </w:tcPr>
          <w:p w14:paraId="37DF6C01" w14:textId="28DF58C0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Mark</w:t>
            </w:r>
          </w:p>
        </w:tc>
        <w:tc>
          <w:tcPr>
            <w:tcW w:w="2562" w:type="dxa"/>
          </w:tcPr>
          <w:p w14:paraId="113F334A" w14:textId="5685B3C4" w:rsidR="00C554EA" w:rsidRPr="003422C3" w:rsidRDefault="00C554EA" w:rsidP="00C554EA">
            <w:pPr>
              <w:pStyle w:val="af"/>
            </w:pPr>
            <w:r>
              <w:t>Код оценки</w:t>
            </w:r>
          </w:p>
        </w:tc>
        <w:tc>
          <w:tcPr>
            <w:tcW w:w="2288" w:type="dxa"/>
          </w:tcPr>
          <w:p w14:paraId="409F57F4" w14:textId="624E4DD4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3BFDFCB7" w14:textId="4A6892C3" w:rsidR="00C554EA" w:rsidRPr="003422C3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8C2B21" w:rsidRPr="003422C3">
              <w:t>NOT NULL</w:t>
            </w:r>
          </w:p>
        </w:tc>
      </w:tr>
      <w:tr w:rsidR="00C554EA" w:rsidRPr="006C4A87" w14:paraId="5A979D91" w14:textId="77777777" w:rsidTr="00451B1D">
        <w:tc>
          <w:tcPr>
            <w:tcW w:w="2395" w:type="dxa"/>
          </w:tcPr>
          <w:p w14:paraId="0880AF31" w14:textId="7A34A0AB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62" w:type="dxa"/>
          </w:tcPr>
          <w:p w14:paraId="4BCD8D7E" w14:textId="3EA31199" w:rsidR="00C554EA" w:rsidRPr="003422C3" w:rsidRDefault="00C554EA" w:rsidP="00C554EA">
            <w:pPr>
              <w:pStyle w:val="af"/>
            </w:pPr>
            <w:r w:rsidRPr="00C554EA">
              <w:t>Дата экзамена</w:t>
            </w:r>
          </w:p>
        </w:tc>
        <w:tc>
          <w:tcPr>
            <w:tcW w:w="2288" w:type="dxa"/>
          </w:tcPr>
          <w:p w14:paraId="27B9F870" w14:textId="01FEA9D4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2" w:type="dxa"/>
          </w:tcPr>
          <w:p w14:paraId="247C961D" w14:textId="6B177EAD" w:rsidR="00C554EA" w:rsidRPr="003422C3" w:rsidRDefault="008C2B21" w:rsidP="00C554EA">
            <w:pPr>
              <w:pStyle w:val="af"/>
            </w:pPr>
            <w:r w:rsidRPr="003422C3">
              <w:t>NOT NULL</w:t>
            </w:r>
          </w:p>
        </w:tc>
      </w:tr>
    </w:tbl>
    <w:p w14:paraId="326F6914" w14:textId="510A16A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6</w:t>
      </w:r>
      <w:r>
        <w:t xml:space="preserve"> Таблица </w:t>
      </w:r>
      <w:r>
        <w:rPr>
          <w:lang w:val="en-US"/>
        </w:rPr>
        <w:t>Line</w:t>
      </w:r>
      <w:r>
        <w:t>.</w:t>
      </w:r>
    </w:p>
    <w:p w14:paraId="1F9C88A0" w14:textId="77777777" w:rsidR="00350B1E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4BC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5B82C7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L_Code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458FC2B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Number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72D409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FK_RecordBook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E12D7F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13F3D7A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FK_Discipline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CA5E37D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314EB8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FK_Mark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49B9D6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0F3A8E8" w14:textId="77777777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59625B">
        <w:rPr>
          <w:rFonts w:ascii="Consolas" w:hAnsi="Consolas" w:cs="Consolas"/>
          <w:color w:val="0000FF"/>
          <w:szCs w:val="28"/>
          <w:lang w:val="en-US"/>
        </w:rPr>
        <w:t>Date</w:t>
      </w:r>
      <w:r w:rsidRPr="0059625B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9625B">
        <w:rPr>
          <w:rFonts w:ascii="Consolas" w:hAnsi="Consolas" w:cs="Consolas"/>
          <w:color w:val="0000FF"/>
          <w:szCs w:val="28"/>
          <w:lang w:val="en-US"/>
        </w:rPr>
        <w:t>date</w:t>
      </w:r>
      <w:proofErr w:type="spellEnd"/>
      <w:r w:rsidRPr="0059625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9625B">
        <w:rPr>
          <w:rFonts w:ascii="Consolas" w:hAnsi="Consolas" w:cs="Consolas"/>
          <w:color w:val="808080"/>
          <w:szCs w:val="28"/>
          <w:lang w:val="en-US"/>
        </w:rPr>
        <w:t>NOT</w:t>
      </w:r>
      <w:r w:rsidRPr="0059625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9625B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EED1F86" w14:textId="5F18F0FD" w:rsidR="00AE4272" w:rsidRPr="00531CF6" w:rsidRDefault="00350B1E" w:rsidP="00350B1E">
      <w:pPr>
        <w:rPr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lastRenderedPageBreak/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9025DE5" w14:textId="77777777" w:rsidR="00617FF4" w:rsidRPr="00F92C4B" w:rsidRDefault="00617FF4" w:rsidP="00267252">
      <w:pPr>
        <w:rPr>
          <w:szCs w:val="28"/>
          <w:lang w:val="en-US"/>
        </w:rPr>
      </w:pPr>
    </w:p>
    <w:p w14:paraId="46D97228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Number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Date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FD39FB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3A616AA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5C078B6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3E3A8D3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'21/07/2022'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D05DCD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FA3D915" w14:textId="07AB4F54" w:rsidR="00293165" w:rsidRPr="007E58E8" w:rsidRDefault="00293165" w:rsidP="00293165">
      <w:pPr>
        <w:rPr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'23/07/2022'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8A014A8" w14:textId="77777777" w:rsidR="00342156" w:rsidRDefault="00342156" w:rsidP="00AE4272">
      <w:pPr>
        <w:pStyle w:val="a9"/>
      </w:pPr>
    </w:p>
    <w:p w14:paraId="515C863E" w14:textId="77777777" w:rsidR="00342156" w:rsidRPr="00342156" w:rsidRDefault="00342156" w:rsidP="00342156">
      <w:pPr>
        <w:sectPr w:rsidR="00342156" w:rsidRPr="00342156" w:rsidSect="003422C3"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14:paraId="0DEAEFEE" w14:textId="51F22404" w:rsidR="000F6225" w:rsidRDefault="00FA377F" w:rsidP="000F6225">
      <w:pPr>
        <w:pStyle w:val="1"/>
      </w:pPr>
      <w:r>
        <w:lastRenderedPageBreak/>
        <w:t>5. ОПИСАНИЕ ПРИЛОЖЕНИЯ</w:t>
      </w:r>
    </w:p>
    <w:p w14:paraId="090337AF" w14:textId="77777777" w:rsidR="00F81A74" w:rsidRPr="00F81A74" w:rsidRDefault="00F81A74" w:rsidP="00F81A74"/>
    <w:p w14:paraId="5A003916" w14:textId="20D2AF41" w:rsidR="001104E0" w:rsidRDefault="00703CEA" w:rsidP="001104E0">
      <w:pPr>
        <w:pStyle w:val="a7"/>
      </w:pPr>
      <w:r>
        <w:t>На рисунк</w:t>
      </w:r>
      <w:r w:rsidR="007F3CE7">
        <w:t>ах</w:t>
      </w:r>
      <w:r>
        <w:t xml:space="preserve"> </w:t>
      </w:r>
      <w:r w:rsidR="007F3CE7">
        <w:t xml:space="preserve">3.1–3.6 </w:t>
      </w:r>
      <w:r>
        <w:t>отображе</w:t>
      </w:r>
      <w:r w:rsidR="001104E0">
        <w:t xml:space="preserve">на </w:t>
      </w:r>
      <w:r w:rsidR="007F3CE7">
        <w:t xml:space="preserve">главная форма приложения с </w:t>
      </w:r>
      <w:r w:rsidR="001104E0">
        <w:t>панель</w:t>
      </w:r>
      <w:r w:rsidR="007F3CE7">
        <w:t>ю</w:t>
      </w:r>
      <w:r w:rsidR="001104E0">
        <w:t xml:space="preserve"> вкладок,</w:t>
      </w:r>
      <w:r>
        <w:t xml:space="preserve"> позволя</w:t>
      </w:r>
      <w:r w:rsidR="00FE70CC">
        <w:t>ющ</w:t>
      </w:r>
      <w:r w:rsidR="001104E0">
        <w:t>ая</w:t>
      </w:r>
      <w:r w:rsidR="00FE70CC">
        <w:t xml:space="preserve"> </w:t>
      </w:r>
      <w:r>
        <w:t>работ</w:t>
      </w:r>
      <w:r w:rsidR="001104E0">
        <w:t>ать</w:t>
      </w:r>
      <w:r>
        <w:t xml:space="preserve"> с </w:t>
      </w:r>
      <w:r w:rsidR="001104E0">
        <w:t>зачётными книгами</w:t>
      </w:r>
      <w:r>
        <w:t xml:space="preserve">, </w:t>
      </w:r>
      <w:r w:rsidR="001104E0">
        <w:t>направлениями подготовки</w:t>
      </w:r>
      <w:r>
        <w:t>,</w:t>
      </w:r>
      <w:r w:rsidR="00C6668F">
        <w:t xml:space="preserve"> </w:t>
      </w:r>
      <w:r w:rsidR="001104E0">
        <w:t>дисциплинами, преподавателями, видами оценок</w:t>
      </w:r>
      <w:r w:rsidR="00C6668F">
        <w:t>.</w:t>
      </w:r>
      <w:r w:rsidR="001104E0">
        <w:t xml:space="preserve"> </w:t>
      </w:r>
      <w:r w:rsidR="007F3CE7">
        <w:t xml:space="preserve">На каждой вкладке присутствует возможность фильтрации и сортировки данных. </w:t>
      </w:r>
    </w:p>
    <w:p w14:paraId="3C486379" w14:textId="18F2C4E5" w:rsidR="00703CEA" w:rsidRPr="00703CEA" w:rsidRDefault="001104E0" w:rsidP="001104E0">
      <w:pPr>
        <w:pStyle w:val="a7"/>
      </w:pPr>
      <w:r>
        <w:t>Также можно просматривать отчёты об успеваемости студентов</w:t>
      </w:r>
      <w:r w:rsidR="0059625B">
        <w:t xml:space="preserve"> (средний балл, успеваемость отдельного студента)</w:t>
      </w:r>
      <w:r>
        <w:t>.</w:t>
      </w:r>
    </w:p>
    <w:p w14:paraId="401CE289" w14:textId="00727F7C" w:rsidR="003022DB" w:rsidRPr="001D5C18" w:rsidRDefault="001104E0" w:rsidP="00204D70">
      <w:pPr>
        <w:pStyle w:val="a7"/>
        <w:ind w:firstLine="567"/>
      </w:pPr>
      <w:r>
        <w:rPr>
          <w:noProof/>
        </w:rPr>
        <w:drawing>
          <wp:inline distT="0" distB="0" distL="0" distR="0" wp14:anchorId="60F989A5" wp14:editId="6DB199FD">
            <wp:extent cx="8867775" cy="3940582"/>
            <wp:effectExtent l="0" t="0" r="0" b="3175"/>
            <wp:doc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033" cy="39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9D9" w14:textId="5885AD8E" w:rsidR="003022DB" w:rsidRPr="00796039" w:rsidRDefault="003022DB" w:rsidP="003022DB">
      <w:pPr>
        <w:pStyle w:val="aa"/>
      </w:pPr>
      <w:r>
        <w:t xml:space="preserve">Рисунок </w:t>
      </w:r>
      <w:r w:rsidR="001104E0">
        <w:t>3.1</w:t>
      </w:r>
      <w:r>
        <w:t xml:space="preserve"> Главная форма приложения</w:t>
      </w:r>
      <w:r w:rsidR="001104E0">
        <w:t>, вкладка зачётных книг.</w:t>
      </w:r>
    </w:p>
    <w:p w14:paraId="1509C44D" w14:textId="0E4D0670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8743C4B" wp14:editId="60934F10">
            <wp:extent cx="9611360" cy="4271010"/>
            <wp:effectExtent l="0" t="0" r="8890" b="0"/>
            <wp:docPr id="1806104667" name="Рисунок 2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4667" name="Рисунок 2" descr="Изображение выглядит как текс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7B44" w14:textId="015D03D6" w:rsidR="001104E0" w:rsidRPr="00796039" w:rsidRDefault="001104E0" w:rsidP="001104E0">
      <w:pPr>
        <w:pStyle w:val="aa"/>
      </w:pPr>
      <w:r>
        <w:t>Рисунок 3.</w:t>
      </w:r>
      <w:r w:rsidR="007F3CE7">
        <w:t>2</w:t>
      </w:r>
      <w:r>
        <w:t xml:space="preserve"> Главная форма приложения, вкладка направлений.</w:t>
      </w:r>
    </w:p>
    <w:p w14:paraId="22535569" w14:textId="27662247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2ABA2871" wp14:editId="03955E76">
            <wp:extent cx="9611360" cy="4271010"/>
            <wp:effectExtent l="0" t="0" r="8890" b="0"/>
            <wp:docPr id="1137159043" name="Рисунок 3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9043" name="Рисунок 3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67EC" w14:textId="1A08DFB1" w:rsidR="001104E0" w:rsidRPr="00796039" w:rsidRDefault="001104E0" w:rsidP="001104E0">
      <w:pPr>
        <w:pStyle w:val="aa"/>
      </w:pPr>
      <w:r>
        <w:t>Рисунок 3.</w:t>
      </w:r>
      <w:r w:rsidR="007F3CE7">
        <w:t>3</w:t>
      </w:r>
      <w:r>
        <w:t xml:space="preserve"> Главная форма приложения, вкладка дисциплин.</w:t>
      </w:r>
    </w:p>
    <w:p w14:paraId="37F055A3" w14:textId="2F96AFB5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99566A8" wp14:editId="719A921A">
            <wp:extent cx="9611360" cy="4271010"/>
            <wp:effectExtent l="0" t="0" r="8890" b="0"/>
            <wp:doc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2728" w14:textId="2B82B88F" w:rsidR="001104E0" w:rsidRPr="00796039" w:rsidRDefault="001104E0" w:rsidP="001104E0">
      <w:pPr>
        <w:pStyle w:val="aa"/>
      </w:pPr>
      <w:r>
        <w:t>Рисунок 3.</w:t>
      </w:r>
      <w:r w:rsidR="007F3CE7">
        <w:t>4</w:t>
      </w:r>
      <w:r>
        <w:t xml:space="preserve"> Главная форма приложения, вкладка преподавателей.</w:t>
      </w:r>
    </w:p>
    <w:p w14:paraId="0BC93172" w14:textId="7D8268B3" w:rsidR="001104E0" w:rsidRDefault="007F3CE7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1EDFA59F" wp14:editId="63F307E3">
            <wp:extent cx="9611360" cy="4271010"/>
            <wp:effectExtent l="0" t="0" r="8890" b="0"/>
            <wp:doc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BB3" w14:textId="7E05982F" w:rsidR="001104E0" w:rsidRPr="00796039" w:rsidRDefault="001104E0" w:rsidP="001104E0">
      <w:pPr>
        <w:pStyle w:val="aa"/>
      </w:pPr>
      <w:r>
        <w:t>Рисунок 3.</w:t>
      </w:r>
      <w:r w:rsidR="007F3CE7">
        <w:t>5</w:t>
      </w:r>
      <w:r>
        <w:t xml:space="preserve"> Главная форма приложения, </w:t>
      </w:r>
      <w:r w:rsidR="007F3CE7">
        <w:t>вкладка видов оценок</w:t>
      </w:r>
      <w:r>
        <w:t>.</w:t>
      </w:r>
    </w:p>
    <w:p w14:paraId="580DAD7A" w14:textId="61572ACB" w:rsidR="001104E0" w:rsidRDefault="002A3C1D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67679895" wp14:editId="50E7A2A3">
            <wp:extent cx="9611360" cy="4271010"/>
            <wp:effectExtent l="0" t="0" r="8890" b="0"/>
            <wp:docPr id="2117457848" name="Рисунок 8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57848" name="Рисунок 8" descr="Изображение выглядит как текс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FFA8" w14:textId="40439341" w:rsidR="001104E0" w:rsidRPr="00796039" w:rsidRDefault="001104E0" w:rsidP="001104E0">
      <w:pPr>
        <w:pStyle w:val="aa"/>
      </w:pPr>
      <w:r>
        <w:t>Рисунок 3.</w:t>
      </w:r>
      <w:r w:rsidR="007F3CE7">
        <w:t>6</w:t>
      </w:r>
      <w:r>
        <w:t xml:space="preserve"> Главная форма приложения, </w:t>
      </w:r>
      <w:r w:rsidR="007F3CE7">
        <w:t>вкладка отчётов</w:t>
      </w:r>
      <w:r>
        <w:t>.</w:t>
      </w:r>
    </w:p>
    <w:p w14:paraId="637A0EBB" w14:textId="77777777" w:rsidR="002A3C1D" w:rsidRDefault="007F3CE7" w:rsidP="007F3CE7">
      <w:pPr>
        <w:pStyle w:val="a7"/>
      </w:pPr>
      <w:r>
        <w:tab/>
      </w:r>
    </w:p>
    <w:p w14:paraId="387E4298" w14:textId="77777777" w:rsidR="002A3C1D" w:rsidRDefault="002A3C1D" w:rsidP="007F3CE7">
      <w:pPr>
        <w:pStyle w:val="a7"/>
      </w:pPr>
    </w:p>
    <w:p w14:paraId="1197168E" w14:textId="77777777" w:rsidR="002A3C1D" w:rsidRDefault="002A3C1D" w:rsidP="007F3CE7">
      <w:pPr>
        <w:pStyle w:val="a7"/>
      </w:pPr>
    </w:p>
    <w:p w14:paraId="5F8C690F" w14:textId="77777777" w:rsidR="002A3C1D" w:rsidRDefault="002A3C1D" w:rsidP="007F3CE7">
      <w:pPr>
        <w:pStyle w:val="a7"/>
      </w:pPr>
    </w:p>
    <w:p w14:paraId="1629C0A4" w14:textId="0238FE9C" w:rsidR="007F3CE7" w:rsidRPr="00703CEA" w:rsidRDefault="007F3CE7" w:rsidP="007F3CE7">
      <w:pPr>
        <w:pStyle w:val="a7"/>
      </w:pPr>
      <w:r>
        <w:lastRenderedPageBreak/>
        <w:t xml:space="preserve">На рисунке 4 отображена форма редактирования зачётной книги, позволяющая работать с зачётными книгами и строками, входящие в зачётные книги. </w:t>
      </w:r>
    </w:p>
    <w:p w14:paraId="5EFA4CFC" w14:textId="484D0E8B" w:rsidR="007F3CE7" w:rsidRDefault="007F3CE7" w:rsidP="007F3CE7">
      <w:pPr>
        <w:pStyle w:val="a7"/>
        <w:ind w:firstLine="567"/>
      </w:pPr>
      <w:r>
        <w:rPr>
          <w:noProof/>
        </w:rPr>
        <w:drawing>
          <wp:inline distT="0" distB="0" distL="0" distR="0" wp14:anchorId="0517F462" wp14:editId="03B6431A">
            <wp:extent cx="8743950" cy="5128751"/>
            <wp:effectExtent l="0" t="0" r="0" b="0"/>
            <wp:docPr id="1988676818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6818" name="Рисунок 7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313" cy="51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533C" w14:textId="02BC615C" w:rsidR="007F3CE7" w:rsidRPr="00796039" w:rsidRDefault="007F3CE7" w:rsidP="007F3CE7">
      <w:pPr>
        <w:pStyle w:val="aa"/>
      </w:pPr>
      <w:r>
        <w:t>Рисунок 4 Форма зачётной книги.</w:t>
      </w:r>
    </w:p>
    <w:p w14:paraId="345408C6" w14:textId="5AD01CC8" w:rsidR="00796039" w:rsidRPr="00796039" w:rsidRDefault="00796039" w:rsidP="00747333">
      <w:pPr>
        <w:pStyle w:val="a7"/>
        <w:ind w:firstLine="0"/>
      </w:pPr>
    </w:p>
    <w:p w14:paraId="16E15D96" w14:textId="77777777" w:rsidR="0046315B" w:rsidRDefault="0046315B" w:rsidP="0046315B">
      <w:pPr>
        <w:pStyle w:val="aa"/>
      </w:pPr>
    </w:p>
    <w:p w14:paraId="5ED00C2C" w14:textId="77777777" w:rsidR="005B3F78" w:rsidRDefault="0046315B" w:rsidP="00877DCB">
      <w:pPr>
        <w:pStyle w:val="1"/>
      </w:pPr>
      <w:r>
        <w:lastRenderedPageBreak/>
        <w:t>Заключение</w:t>
      </w:r>
    </w:p>
    <w:p w14:paraId="6E6FD52A" w14:textId="77777777" w:rsidR="00DA5408" w:rsidRDefault="00DA5408" w:rsidP="00DA5408"/>
    <w:p w14:paraId="53519CA6" w14:textId="77777777" w:rsidR="00DA5408" w:rsidRPr="00DA5408" w:rsidRDefault="00DA5408" w:rsidP="00DA5408"/>
    <w:p w14:paraId="7CF377D3" w14:textId="77777777" w:rsidR="00877DCB" w:rsidRPr="00877DCB" w:rsidRDefault="00877DCB" w:rsidP="00877DCB">
      <w:pPr>
        <w:rPr>
          <w:sz w:val="4"/>
          <w:szCs w:val="4"/>
        </w:rPr>
      </w:pPr>
    </w:p>
    <w:p w14:paraId="2348CC98" w14:textId="77777777" w:rsidR="00250390" w:rsidRDefault="00250390" w:rsidP="00904231"/>
    <w:p w14:paraId="3ADDAF46" w14:textId="77777777" w:rsidR="008E27C7" w:rsidRDefault="00CA7481" w:rsidP="00CA7481">
      <w:pPr>
        <w:pStyle w:val="1"/>
      </w:pPr>
      <w:r>
        <w:lastRenderedPageBreak/>
        <w:t>ЛИТЕРАТУРА</w:t>
      </w:r>
    </w:p>
    <w:p w14:paraId="6599D1EA" w14:textId="77777777" w:rsidR="00CA7481" w:rsidRPr="00F86D65" w:rsidRDefault="00CA7481" w:rsidP="00904231"/>
    <w:sectPr w:rsidR="00CA7481" w:rsidRPr="00F86D65" w:rsidSect="00AC0CDC">
      <w:pgSz w:w="16838" w:h="11906" w:orient="landscape"/>
      <w:pgMar w:top="1418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8D42" w14:textId="77777777" w:rsidR="00521331" w:rsidRDefault="00521331" w:rsidP="00F8626B">
      <w:pPr>
        <w:spacing w:line="240" w:lineRule="auto"/>
      </w:pPr>
      <w:r>
        <w:separator/>
      </w:r>
    </w:p>
  </w:endnote>
  <w:endnote w:type="continuationSeparator" w:id="0">
    <w:p w14:paraId="2EE39C8E" w14:textId="77777777" w:rsidR="00521331" w:rsidRDefault="00521331" w:rsidP="00F86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BAF5" w14:textId="77777777" w:rsidR="00521331" w:rsidRDefault="00521331" w:rsidP="00F8626B">
      <w:pPr>
        <w:spacing w:line="240" w:lineRule="auto"/>
      </w:pPr>
      <w:r>
        <w:separator/>
      </w:r>
    </w:p>
  </w:footnote>
  <w:footnote w:type="continuationSeparator" w:id="0">
    <w:p w14:paraId="26CAB9EC" w14:textId="77777777" w:rsidR="00521331" w:rsidRDefault="00521331" w:rsidP="00F86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24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E07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54C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E7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6C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32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C39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346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46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ABFC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B8C1A5B"/>
    <w:multiLevelType w:val="hybridMultilevel"/>
    <w:tmpl w:val="A84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4A8A"/>
    <w:multiLevelType w:val="hybridMultilevel"/>
    <w:tmpl w:val="C4325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319A1"/>
    <w:multiLevelType w:val="multilevel"/>
    <w:tmpl w:val="E8D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765A"/>
    <w:multiLevelType w:val="hybridMultilevel"/>
    <w:tmpl w:val="6D2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5336"/>
    <w:multiLevelType w:val="hybridMultilevel"/>
    <w:tmpl w:val="E9260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AB8"/>
    <w:multiLevelType w:val="hybridMultilevel"/>
    <w:tmpl w:val="DEB8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3078">
    <w:abstractNumId w:val="9"/>
  </w:num>
  <w:num w:numId="2" w16cid:durableId="317150993">
    <w:abstractNumId w:val="7"/>
  </w:num>
  <w:num w:numId="3" w16cid:durableId="347830384">
    <w:abstractNumId w:val="6"/>
  </w:num>
  <w:num w:numId="4" w16cid:durableId="1783916848">
    <w:abstractNumId w:val="5"/>
  </w:num>
  <w:num w:numId="5" w16cid:durableId="14699045">
    <w:abstractNumId w:val="4"/>
  </w:num>
  <w:num w:numId="6" w16cid:durableId="1127359557">
    <w:abstractNumId w:val="8"/>
  </w:num>
  <w:num w:numId="7" w16cid:durableId="755245760">
    <w:abstractNumId w:val="3"/>
  </w:num>
  <w:num w:numId="8" w16cid:durableId="503974332">
    <w:abstractNumId w:val="2"/>
  </w:num>
  <w:num w:numId="9" w16cid:durableId="866404224">
    <w:abstractNumId w:val="1"/>
  </w:num>
  <w:num w:numId="10" w16cid:durableId="1257707526">
    <w:abstractNumId w:val="0"/>
  </w:num>
  <w:num w:numId="11" w16cid:durableId="792599813">
    <w:abstractNumId w:val="13"/>
  </w:num>
  <w:num w:numId="12" w16cid:durableId="1785727857">
    <w:abstractNumId w:val="15"/>
  </w:num>
  <w:num w:numId="13" w16cid:durableId="2022119513">
    <w:abstractNumId w:val="12"/>
  </w:num>
  <w:num w:numId="14" w16cid:durableId="1900706358">
    <w:abstractNumId w:val="10"/>
  </w:num>
  <w:num w:numId="15" w16cid:durableId="703750723">
    <w:abstractNumId w:val="14"/>
  </w:num>
  <w:num w:numId="16" w16cid:durableId="889730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15"/>
    <w:rsid w:val="00005217"/>
    <w:rsid w:val="0002278D"/>
    <w:rsid w:val="000258C4"/>
    <w:rsid w:val="00026C09"/>
    <w:rsid w:val="000304C0"/>
    <w:rsid w:val="000305D2"/>
    <w:rsid w:val="00035C38"/>
    <w:rsid w:val="000429D4"/>
    <w:rsid w:val="00042B21"/>
    <w:rsid w:val="00052733"/>
    <w:rsid w:val="0005455D"/>
    <w:rsid w:val="00062706"/>
    <w:rsid w:val="000629BA"/>
    <w:rsid w:val="000656ED"/>
    <w:rsid w:val="00065ED3"/>
    <w:rsid w:val="00066240"/>
    <w:rsid w:val="000774EB"/>
    <w:rsid w:val="00082F86"/>
    <w:rsid w:val="000844FD"/>
    <w:rsid w:val="00084F80"/>
    <w:rsid w:val="000877C1"/>
    <w:rsid w:val="00092501"/>
    <w:rsid w:val="00092FE4"/>
    <w:rsid w:val="0009757F"/>
    <w:rsid w:val="000979D7"/>
    <w:rsid w:val="000A136C"/>
    <w:rsid w:val="000A1ED6"/>
    <w:rsid w:val="000A29D2"/>
    <w:rsid w:val="000A692A"/>
    <w:rsid w:val="000B3199"/>
    <w:rsid w:val="000B54A1"/>
    <w:rsid w:val="000B753F"/>
    <w:rsid w:val="000B7E75"/>
    <w:rsid w:val="000C1C49"/>
    <w:rsid w:val="000C2588"/>
    <w:rsid w:val="000C389A"/>
    <w:rsid w:val="000C7B74"/>
    <w:rsid w:val="000D2C32"/>
    <w:rsid w:val="000D3F4F"/>
    <w:rsid w:val="000E41FA"/>
    <w:rsid w:val="000E55F3"/>
    <w:rsid w:val="000F6225"/>
    <w:rsid w:val="001016F2"/>
    <w:rsid w:val="00101B98"/>
    <w:rsid w:val="001045A5"/>
    <w:rsid w:val="00105A2B"/>
    <w:rsid w:val="00105B56"/>
    <w:rsid w:val="001104DC"/>
    <w:rsid w:val="001104E0"/>
    <w:rsid w:val="00121769"/>
    <w:rsid w:val="00123AEC"/>
    <w:rsid w:val="0013093F"/>
    <w:rsid w:val="00135D42"/>
    <w:rsid w:val="00136311"/>
    <w:rsid w:val="0014106D"/>
    <w:rsid w:val="00142090"/>
    <w:rsid w:val="00150548"/>
    <w:rsid w:val="00152A25"/>
    <w:rsid w:val="00156124"/>
    <w:rsid w:val="001700A1"/>
    <w:rsid w:val="0017136D"/>
    <w:rsid w:val="0018380C"/>
    <w:rsid w:val="00184FA1"/>
    <w:rsid w:val="0018632D"/>
    <w:rsid w:val="001869E6"/>
    <w:rsid w:val="001927F6"/>
    <w:rsid w:val="001A0897"/>
    <w:rsid w:val="001A151D"/>
    <w:rsid w:val="001A58EC"/>
    <w:rsid w:val="001B0C5F"/>
    <w:rsid w:val="001B4489"/>
    <w:rsid w:val="001C044A"/>
    <w:rsid w:val="001C7CF7"/>
    <w:rsid w:val="001D5C18"/>
    <w:rsid w:val="001D5CD5"/>
    <w:rsid w:val="001E24B8"/>
    <w:rsid w:val="001E342B"/>
    <w:rsid w:val="001E5C40"/>
    <w:rsid w:val="001F1C6B"/>
    <w:rsid w:val="001F59A5"/>
    <w:rsid w:val="0020060B"/>
    <w:rsid w:val="00204D70"/>
    <w:rsid w:val="00216231"/>
    <w:rsid w:val="00216D7D"/>
    <w:rsid w:val="00226275"/>
    <w:rsid w:val="00243D86"/>
    <w:rsid w:val="00250390"/>
    <w:rsid w:val="00254A62"/>
    <w:rsid w:val="00254AD9"/>
    <w:rsid w:val="00266C19"/>
    <w:rsid w:val="00267252"/>
    <w:rsid w:val="00272BE6"/>
    <w:rsid w:val="00275555"/>
    <w:rsid w:val="00281E66"/>
    <w:rsid w:val="00282305"/>
    <w:rsid w:val="0028395C"/>
    <w:rsid w:val="00283C20"/>
    <w:rsid w:val="002841D7"/>
    <w:rsid w:val="002864C4"/>
    <w:rsid w:val="00291629"/>
    <w:rsid w:val="00293165"/>
    <w:rsid w:val="00293C7A"/>
    <w:rsid w:val="00294C4E"/>
    <w:rsid w:val="002A38A4"/>
    <w:rsid w:val="002A3C1D"/>
    <w:rsid w:val="002A4613"/>
    <w:rsid w:val="002A5196"/>
    <w:rsid w:val="002B204D"/>
    <w:rsid w:val="002B418D"/>
    <w:rsid w:val="002B50D5"/>
    <w:rsid w:val="002C030A"/>
    <w:rsid w:val="002C27FF"/>
    <w:rsid w:val="002E6148"/>
    <w:rsid w:val="002F6D47"/>
    <w:rsid w:val="0030077A"/>
    <w:rsid w:val="003022DB"/>
    <w:rsid w:val="00305474"/>
    <w:rsid w:val="00307528"/>
    <w:rsid w:val="00314CC4"/>
    <w:rsid w:val="003153CE"/>
    <w:rsid w:val="0032543B"/>
    <w:rsid w:val="00331C60"/>
    <w:rsid w:val="00334CD7"/>
    <w:rsid w:val="003355DB"/>
    <w:rsid w:val="003359C0"/>
    <w:rsid w:val="003361CA"/>
    <w:rsid w:val="00337E64"/>
    <w:rsid w:val="0034071E"/>
    <w:rsid w:val="0034079E"/>
    <w:rsid w:val="00342156"/>
    <w:rsid w:val="003422C3"/>
    <w:rsid w:val="00344D2C"/>
    <w:rsid w:val="00346C32"/>
    <w:rsid w:val="0035005E"/>
    <w:rsid w:val="00350B1E"/>
    <w:rsid w:val="0035424D"/>
    <w:rsid w:val="003543E9"/>
    <w:rsid w:val="00354B65"/>
    <w:rsid w:val="00356947"/>
    <w:rsid w:val="00360401"/>
    <w:rsid w:val="00360CDC"/>
    <w:rsid w:val="0036530C"/>
    <w:rsid w:val="00365B6C"/>
    <w:rsid w:val="00380B2B"/>
    <w:rsid w:val="00381A4E"/>
    <w:rsid w:val="003922CB"/>
    <w:rsid w:val="003A01AB"/>
    <w:rsid w:val="003A35F3"/>
    <w:rsid w:val="003A51E9"/>
    <w:rsid w:val="003A6D3D"/>
    <w:rsid w:val="003B0105"/>
    <w:rsid w:val="003B4ED1"/>
    <w:rsid w:val="003B5A7C"/>
    <w:rsid w:val="003C5506"/>
    <w:rsid w:val="003D0B61"/>
    <w:rsid w:val="003D2314"/>
    <w:rsid w:val="003D3F45"/>
    <w:rsid w:val="003D6B8D"/>
    <w:rsid w:val="003D7633"/>
    <w:rsid w:val="003E3651"/>
    <w:rsid w:val="003E3A88"/>
    <w:rsid w:val="003E7B28"/>
    <w:rsid w:val="003E7DE5"/>
    <w:rsid w:val="003F0D8D"/>
    <w:rsid w:val="003F7109"/>
    <w:rsid w:val="00406865"/>
    <w:rsid w:val="004077DE"/>
    <w:rsid w:val="004135EE"/>
    <w:rsid w:val="00431045"/>
    <w:rsid w:val="00444A08"/>
    <w:rsid w:val="00446293"/>
    <w:rsid w:val="004500AE"/>
    <w:rsid w:val="00451B1D"/>
    <w:rsid w:val="00457F0E"/>
    <w:rsid w:val="0046175D"/>
    <w:rsid w:val="00461AF4"/>
    <w:rsid w:val="0046315B"/>
    <w:rsid w:val="00467030"/>
    <w:rsid w:val="00470F44"/>
    <w:rsid w:val="00473D5D"/>
    <w:rsid w:val="0048232F"/>
    <w:rsid w:val="00483EA7"/>
    <w:rsid w:val="00485845"/>
    <w:rsid w:val="00490F8A"/>
    <w:rsid w:val="004913FC"/>
    <w:rsid w:val="00495148"/>
    <w:rsid w:val="00497763"/>
    <w:rsid w:val="004A4AB5"/>
    <w:rsid w:val="004B014F"/>
    <w:rsid w:val="004B105A"/>
    <w:rsid w:val="004B492A"/>
    <w:rsid w:val="004C740F"/>
    <w:rsid w:val="004C7BA5"/>
    <w:rsid w:val="004E6DE8"/>
    <w:rsid w:val="004E7388"/>
    <w:rsid w:val="004F18D1"/>
    <w:rsid w:val="004F2A70"/>
    <w:rsid w:val="004F4066"/>
    <w:rsid w:val="005031B0"/>
    <w:rsid w:val="00504761"/>
    <w:rsid w:val="00506D9D"/>
    <w:rsid w:val="00512313"/>
    <w:rsid w:val="005123A8"/>
    <w:rsid w:val="00521331"/>
    <w:rsid w:val="00526847"/>
    <w:rsid w:val="00531CF6"/>
    <w:rsid w:val="005345D4"/>
    <w:rsid w:val="0054237A"/>
    <w:rsid w:val="00542F89"/>
    <w:rsid w:val="00544B03"/>
    <w:rsid w:val="00547118"/>
    <w:rsid w:val="00553F15"/>
    <w:rsid w:val="005554C4"/>
    <w:rsid w:val="00563127"/>
    <w:rsid w:val="005633F5"/>
    <w:rsid w:val="00563915"/>
    <w:rsid w:val="00566DE9"/>
    <w:rsid w:val="00570E42"/>
    <w:rsid w:val="00575AA7"/>
    <w:rsid w:val="00576B67"/>
    <w:rsid w:val="00580EC8"/>
    <w:rsid w:val="0058570A"/>
    <w:rsid w:val="00587641"/>
    <w:rsid w:val="0059625B"/>
    <w:rsid w:val="00596E3B"/>
    <w:rsid w:val="005B1C48"/>
    <w:rsid w:val="005B3F78"/>
    <w:rsid w:val="005B50B7"/>
    <w:rsid w:val="005B6132"/>
    <w:rsid w:val="005B67E6"/>
    <w:rsid w:val="005B7076"/>
    <w:rsid w:val="005C1132"/>
    <w:rsid w:val="005C33DD"/>
    <w:rsid w:val="005C7F6E"/>
    <w:rsid w:val="005D106F"/>
    <w:rsid w:val="005D2D1C"/>
    <w:rsid w:val="005D339B"/>
    <w:rsid w:val="005D7FBB"/>
    <w:rsid w:val="005E0AB5"/>
    <w:rsid w:val="005E2F63"/>
    <w:rsid w:val="005F4DE0"/>
    <w:rsid w:val="005F5F52"/>
    <w:rsid w:val="006031F9"/>
    <w:rsid w:val="00603231"/>
    <w:rsid w:val="00610813"/>
    <w:rsid w:val="00617FF4"/>
    <w:rsid w:val="006222E5"/>
    <w:rsid w:val="00623CB6"/>
    <w:rsid w:val="0062589C"/>
    <w:rsid w:val="00632730"/>
    <w:rsid w:val="0064511D"/>
    <w:rsid w:val="006466AF"/>
    <w:rsid w:val="00654EE2"/>
    <w:rsid w:val="00656308"/>
    <w:rsid w:val="006662AF"/>
    <w:rsid w:val="00666338"/>
    <w:rsid w:val="00671A92"/>
    <w:rsid w:val="00672EFC"/>
    <w:rsid w:val="00673617"/>
    <w:rsid w:val="00677412"/>
    <w:rsid w:val="006928E1"/>
    <w:rsid w:val="006A0643"/>
    <w:rsid w:val="006A33C3"/>
    <w:rsid w:val="006A626E"/>
    <w:rsid w:val="006A7051"/>
    <w:rsid w:val="006B333E"/>
    <w:rsid w:val="006C4A87"/>
    <w:rsid w:val="006C7277"/>
    <w:rsid w:val="006D60C7"/>
    <w:rsid w:val="006D6956"/>
    <w:rsid w:val="006D6FDA"/>
    <w:rsid w:val="00700E91"/>
    <w:rsid w:val="00703CEA"/>
    <w:rsid w:val="0071159E"/>
    <w:rsid w:val="007150D1"/>
    <w:rsid w:val="007224D7"/>
    <w:rsid w:val="00726BF8"/>
    <w:rsid w:val="0073071C"/>
    <w:rsid w:val="00734AF1"/>
    <w:rsid w:val="00741472"/>
    <w:rsid w:val="00747333"/>
    <w:rsid w:val="00752F74"/>
    <w:rsid w:val="00753D91"/>
    <w:rsid w:val="0075430C"/>
    <w:rsid w:val="0076093C"/>
    <w:rsid w:val="00766624"/>
    <w:rsid w:val="0077724B"/>
    <w:rsid w:val="00784CD4"/>
    <w:rsid w:val="00785325"/>
    <w:rsid w:val="00796039"/>
    <w:rsid w:val="0079779D"/>
    <w:rsid w:val="007A0466"/>
    <w:rsid w:val="007A0C71"/>
    <w:rsid w:val="007A280B"/>
    <w:rsid w:val="007A3081"/>
    <w:rsid w:val="007A389B"/>
    <w:rsid w:val="007A5A6D"/>
    <w:rsid w:val="007A5D50"/>
    <w:rsid w:val="007A7B98"/>
    <w:rsid w:val="007B6F8C"/>
    <w:rsid w:val="007B79C1"/>
    <w:rsid w:val="007C0A24"/>
    <w:rsid w:val="007C1F58"/>
    <w:rsid w:val="007C405A"/>
    <w:rsid w:val="007D298C"/>
    <w:rsid w:val="007D2CFD"/>
    <w:rsid w:val="007D3DAD"/>
    <w:rsid w:val="007E58E8"/>
    <w:rsid w:val="007E5AFD"/>
    <w:rsid w:val="007E6D8B"/>
    <w:rsid w:val="007F3A9B"/>
    <w:rsid w:val="007F3CE7"/>
    <w:rsid w:val="008050A5"/>
    <w:rsid w:val="00812569"/>
    <w:rsid w:val="00816206"/>
    <w:rsid w:val="008174DA"/>
    <w:rsid w:val="0082385B"/>
    <w:rsid w:val="0082491E"/>
    <w:rsid w:val="00830027"/>
    <w:rsid w:val="0083142B"/>
    <w:rsid w:val="00835D7E"/>
    <w:rsid w:val="00841009"/>
    <w:rsid w:val="008420B3"/>
    <w:rsid w:val="0084696B"/>
    <w:rsid w:val="00847C77"/>
    <w:rsid w:val="00851F0D"/>
    <w:rsid w:val="0085259A"/>
    <w:rsid w:val="00853733"/>
    <w:rsid w:val="008538B3"/>
    <w:rsid w:val="00863E65"/>
    <w:rsid w:val="00867162"/>
    <w:rsid w:val="008706A9"/>
    <w:rsid w:val="008713B2"/>
    <w:rsid w:val="008721A2"/>
    <w:rsid w:val="00873201"/>
    <w:rsid w:val="00877DCB"/>
    <w:rsid w:val="008922A0"/>
    <w:rsid w:val="008A1620"/>
    <w:rsid w:val="008A2871"/>
    <w:rsid w:val="008A375D"/>
    <w:rsid w:val="008A45A3"/>
    <w:rsid w:val="008A6215"/>
    <w:rsid w:val="008A7C23"/>
    <w:rsid w:val="008B6607"/>
    <w:rsid w:val="008C059B"/>
    <w:rsid w:val="008C0830"/>
    <w:rsid w:val="008C2B21"/>
    <w:rsid w:val="008C3B2F"/>
    <w:rsid w:val="008D6F19"/>
    <w:rsid w:val="008E0D23"/>
    <w:rsid w:val="008E117D"/>
    <w:rsid w:val="008E2450"/>
    <w:rsid w:val="008E2738"/>
    <w:rsid w:val="008E27C7"/>
    <w:rsid w:val="008E29A3"/>
    <w:rsid w:val="008E366F"/>
    <w:rsid w:val="008E3F0C"/>
    <w:rsid w:val="008E4F43"/>
    <w:rsid w:val="008E6C20"/>
    <w:rsid w:val="008F0733"/>
    <w:rsid w:val="008F6ED0"/>
    <w:rsid w:val="00901260"/>
    <w:rsid w:val="00904231"/>
    <w:rsid w:val="00904469"/>
    <w:rsid w:val="0090677D"/>
    <w:rsid w:val="0091554A"/>
    <w:rsid w:val="0091742D"/>
    <w:rsid w:val="00924389"/>
    <w:rsid w:val="00926C62"/>
    <w:rsid w:val="009276E9"/>
    <w:rsid w:val="009277B4"/>
    <w:rsid w:val="00930B97"/>
    <w:rsid w:val="00935EA0"/>
    <w:rsid w:val="009426E2"/>
    <w:rsid w:val="00943611"/>
    <w:rsid w:val="009451FD"/>
    <w:rsid w:val="00946FC0"/>
    <w:rsid w:val="00950EF3"/>
    <w:rsid w:val="0095555E"/>
    <w:rsid w:val="00963E27"/>
    <w:rsid w:val="0096612B"/>
    <w:rsid w:val="00991B86"/>
    <w:rsid w:val="00992375"/>
    <w:rsid w:val="00993B47"/>
    <w:rsid w:val="00994120"/>
    <w:rsid w:val="009942E2"/>
    <w:rsid w:val="0099525E"/>
    <w:rsid w:val="00995345"/>
    <w:rsid w:val="0099729D"/>
    <w:rsid w:val="009B3769"/>
    <w:rsid w:val="009B3B82"/>
    <w:rsid w:val="009C0C6D"/>
    <w:rsid w:val="009C4487"/>
    <w:rsid w:val="009C6FC6"/>
    <w:rsid w:val="009E09DF"/>
    <w:rsid w:val="009E3E5B"/>
    <w:rsid w:val="009E55E3"/>
    <w:rsid w:val="009E6F3F"/>
    <w:rsid w:val="009E7832"/>
    <w:rsid w:val="009F12E0"/>
    <w:rsid w:val="009F1355"/>
    <w:rsid w:val="009F2E77"/>
    <w:rsid w:val="009F718B"/>
    <w:rsid w:val="00A01AE0"/>
    <w:rsid w:val="00A02FB0"/>
    <w:rsid w:val="00A11C21"/>
    <w:rsid w:val="00A174CB"/>
    <w:rsid w:val="00A17666"/>
    <w:rsid w:val="00A20B2C"/>
    <w:rsid w:val="00A3189C"/>
    <w:rsid w:val="00A32B03"/>
    <w:rsid w:val="00A347A1"/>
    <w:rsid w:val="00A45996"/>
    <w:rsid w:val="00A46474"/>
    <w:rsid w:val="00A535E5"/>
    <w:rsid w:val="00A57088"/>
    <w:rsid w:val="00A573A5"/>
    <w:rsid w:val="00A57D7B"/>
    <w:rsid w:val="00A63310"/>
    <w:rsid w:val="00A72A55"/>
    <w:rsid w:val="00A77ABA"/>
    <w:rsid w:val="00A86DB4"/>
    <w:rsid w:val="00A93EFC"/>
    <w:rsid w:val="00AA1A03"/>
    <w:rsid w:val="00AA55FD"/>
    <w:rsid w:val="00AB3D04"/>
    <w:rsid w:val="00AB724C"/>
    <w:rsid w:val="00AC0CDC"/>
    <w:rsid w:val="00AC1B85"/>
    <w:rsid w:val="00AC422C"/>
    <w:rsid w:val="00AC7E8D"/>
    <w:rsid w:val="00AD1B9B"/>
    <w:rsid w:val="00AD5BEB"/>
    <w:rsid w:val="00AE30F5"/>
    <w:rsid w:val="00AE4272"/>
    <w:rsid w:val="00AE5EB7"/>
    <w:rsid w:val="00B02FAF"/>
    <w:rsid w:val="00B04D6B"/>
    <w:rsid w:val="00B05DE4"/>
    <w:rsid w:val="00B05F67"/>
    <w:rsid w:val="00B16624"/>
    <w:rsid w:val="00B175E1"/>
    <w:rsid w:val="00B213E9"/>
    <w:rsid w:val="00B2727D"/>
    <w:rsid w:val="00B321E3"/>
    <w:rsid w:val="00B34EB5"/>
    <w:rsid w:val="00B47ABD"/>
    <w:rsid w:val="00B505F6"/>
    <w:rsid w:val="00B57B0B"/>
    <w:rsid w:val="00B614C1"/>
    <w:rsid w:val="00B618BC"/>
    <w:rsid w:val="00B77602"/>
    <w:rsid w:val="00B82479"/>
    <w:rsid w:val="00B85CD8"/>
    <w:rsid w:val="00B86751"/>
    <w:rsid w:val="00B93D28"/>
    <w:rsid w:val="00B95279"/>
    <w:rsid w:val="00BA0733"/>
    <w:rsid w:val="00BA392D"/>
    <w:rsid w:val="00BA63FA"/>
    <w:rsid w:val="00BA6961"/>
    <w:rsid w:val="00BC1B7B"/>
    <w:rsid w:val="00BC2FC5"/>
    <w:rsid w:val="00BC66CD"/>
    <w:rsid w:val="00BD3297"/>
    <w:rsid w:val="00BD48A6"/>
    <w:rsid w:val="00BF1677"/>
    <w:rsid w:val="00BF752F"/>
    <w:rsid w:val="00C02D1D"/>
    <w:rsid w:val="00C06120"/>
    <w:rsid w:val="00C25542"/>
    <w:rsid w:val="00C261D5"/>
    <w:rsid w:val="00C34652"/>
    <w:rsid w:val="00C46FD1"/>
    <w:rsid w:val="00C50055"/>
    <w:rsid w:val="00C511E1"/>
    <w:rsid w:val="00C52B3B"/>
    <w:rsid w:val="00C554EA"/>
    <w:rsid w:val="00C573D3"/>
    <w:rsid w:val="00C6048F"/>
    <w:rsid w:val="00C63FB1"/>
    <w:rsid w:val="00C6668F"/>
    <w:rsid w:val="00C66860"/>
    <w:rsid w:val="00C66DB6"/>
    <w:rsid w:val="00C74E91"/>
    <w:rsid w:val="00C76CEE"/>
    <w:rsid w:val="00C91229"/>
    <w:rsid w:val="00C92696"/>
    <w:rsid w:val="00C97EAD"/>
    <w:rsid w:val="00CA0A7F"/>
    <w:rsid w:val="00CA7481"/>
    <w:rsid w:val="00CB0610"/>
    <w:rsid w:val="00CB092C"/>
    <w:rsid w:val="00CC5B82"/>
    <w:rsid w:val="00CD0514"/>
    <w:rsid w:val="00CD2748"/>
    <w:rsid w:val="00CD488D"/>
    <w:rsid w:val="00CD546C"/>
    <w:rsid w:val="00CE277E"/>
    <w:rsid w:val="00CE5601"/>
    <w:rsid w:val="00D020A0"/>
    <w:rsid w:val="00D03DA1"/>
    <w:rsid w:val="00D03EAC"/>
    <w:rsid w:val="00D11726"/>
    <w:rsid w:val="00D15A02"/>
    <w:rsid w:val="00D24EA5"/>
    <w:rsid w:val="00D266E2"/>
    <w:rsid w:val="00D358FD"/>
    <w:rsid w:val="00D40915"/>
    <w:rsid w:val="00D40F0C"/>
    <w:rsid w:val="00D62DB0"/>
    <w:rsid w:val="00D671A8"/>
    <w:rsid w:val="00D71989"/>
    <w:rsid w:val="00D72DDC"/>
    <w:rsid w:val="00D73E72"/>
    <w:rsid w:val="00D743F9"/>
    <w:rsid w:val="00D74B34"/>
    <w:rsid w:val="00D8725E"/>
    <w:rsid w:val="00D87901"/>
    <w:rsid w:val="00DA15FB"/>
    <w:rsid w:val="00DA270E"/>
    <w:rsid w:val="00DA33F3"/>
    <w:rsid w:val="00DA5408"/>
    <w:rsid w:val="00DA74D4"/>
    <w:rsid w:val="00DB7934"/>
    <w:rsid w:val="00DC2212"/>
    <w:rsid w:val="00DC3410"/>
    <w:rsid w:val="00DC486E"/>
    <w:rsid w:val="00DD236A"/>
    <w:rsid w:val="00DF4772"/>
    <w:rsid w:val="00DF759C"/>
    <w:rsid w:val="00DF7656"/>
    <w:rsid w:val="00E037A0"/>
    <w:rsid w:val="00E12B0C"/>
    <w:rsid w:val="00E169DC"/>
    <w:rsid w:val="00E203E0"/>
    <w:rsid w:val="00E22689"/>
    <w:rsid w:val="00E24159"/>
    <w:rsid w:val="00E24937"/>
    <w:rsid w:val="00E2726A"/>
    <w:rsid w:val="00E3066D"/>
    <w:rsid w:val="00E3153B"/>
    <w:rsid w:val="00E344E0"/>
    <w:rsid w:val="00E405FB"/>
    <w:rsid w:val="00E42954"/>
    <w:rsid w:val="00E43DB1"/>
    <w:rsid w:val="00E45B62"/>
    <w:rsid w:val="00E45D7D"/>
    <w:rsid w:val="00E53092"/>
    <w:rsid w:val="00E75BFB"/>
    <w:rsid w:val="00E81A74"/>
    <w:rsid w:val="00E83E03"/>
    <w:rsid w:val="00E84C0C"/>
    <w:rsid w:val="00E878C1"/>
    <w:rsid w:val="00E94893"/>
    <w:rsid w:val="00E97CB4"/>
    <w:rsid w:val="00EA0832"/>
    <w:rsid w:val="00EA0E9D"/>
    <w:rsid w:val="00EA14F7"/>
    <w:rsid w:val="00EA43F4"/>
    <w:rsid w:val="00EC45EB"/>
    <w:rsid w:val="00EC5149"/>
    <w:rsid w:val="00EC5D0D"/>
    <w:rsid w:val="00ED5C71"/>
    <w:rsid w:val="00EE1095"/>
    <w:rsid w:val="00EE6BA0"/>
    <w:rsid w:val="00EE75A8"/>
    <w:rsid w:val="00EE77A7"/>
    <w:rsid w:val="00F13B21"/>
    <w:rsid w:val="00F17374"/>
    <w:rsid w:val="00F2153C"/>
    <w:rsid w:val="00F219D2"/>
    <w:rsid w:val="00F2559B"/>
    <w:rsid w:val="00F2718E"/>
    <w:rsid w:val="00F305CA"/>
    <w:rsid w:val="00F34C8F"/>
    <w:rsid w:val="00F43112"/>
    <w:rsid w:val="00F53486"/>
    <w:rsid w:val="00F53EDF"/>
    <w:rsid w:val="00F5469A"/>
    <w:rsid w:val="00F55D1B"/>
    <w:rsid w:val="00F6584D"/>
    <w:rsid w:val="00F660A7"/>
    <w:rsid w:val="00F6740F"/>
    <w:rsid w:val="00F676E3"/>
    <w:rsid w:val="00F70BEE"/>
    <w:rsid w:val="00F71BDF"/>
    <w:rsid w:val="00F73760"/>
    <w:rsid w:val="00F74315"/>
    <w:rsid w:val="00F76CA9"/>
    <w:rsid w:val="00F81A74"/>
    <w:rsid w:val="00F8342D"/>
    <w:rsid w:val="00F85703"/>
    <w:rsid w:val="00F8626B"/>
    <w:rsid w:val="00F86D65"/>
    <w:rsid w:val="00F90E01"/>
    <w:rsid w:val="00F92C4B"/>
    <w:rsid w:val="00F93E17"/>
    <w:rsid w:val="00FA1317"/>
    <w:rsid w:val="00FA377F"/>
    <w:rsid w:val="00FA521C"/>
    <w:rsid w:val="00FB125A"/>
    <w:rsid w:val="00FB14A0"/>
    <w:rsid w:val="00FB464A"/>
    <w:rsid w:val="00FB4C5C"/>
    <w:rsid w:val="00FC3AAC"/>
    <w:rsid w:val="00FC413C"/>
    <w:rsid w:val="00FC4AB1"/>
    <w:rsid w:val="00FD5CA6"/>
    <w:rsid w:val="00FD71C1"/>
    <w:rsid w:val="00FE08A7"/>
    <w:rsid w:val="00FE0F6C"/>
    <w:rsid w:val="00FE41CB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E388"/>
  <w15:chartTrackingRefBased/>
  <w15:docId w15:val="{71D8211B-C66A-4806-A44B-7BACEDD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729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2DB0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62D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2DB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62DB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1"/>
    <w:link w:val="a6"/>
    <w:uiPriority w:val="99"/>
    <w:semiHidden/>
    <w:unhideWhenUsed/>
    <w:rsid w:val="00D62DB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D62DB0"/>
    <w:rPr>
      <w:rFonts w:ascii="Times New Roman" w:hAnsi="Times New Roman"/>
      <w:sz w:val="28"/>
    </w:rPr>
  </w:style>
  <w:style w:type="paragraph" w:styleId="a7">
    <w:name w:val="Body Text First Indent"/>
    <w:basedOn w:val="a5"/>
    <w:link w:val="a8"/>
    <w:uiPriority w:val="99"/>
    <w:unhideWhenUsed/>
    <w:rsid w:val="00D62DB0"/>
    <w:pPr>
      <w:spacing w:after="0"/>
      <w:ind w:firstLine="709"/>
      <w:jc w:val="both"/>
    </w:pPr>
  </w:style>
  <w:style w:type="character" w:customStyle="1" w:styleId="a8">
    <w:name w:val="Красная строка Знак"/>
    <w:basedOn w:val="a6"/>
    <w:link w:val="a7"/>
    <w:uiPriority w:val="99"/>
    <w:rsid w:val="00D62DB0"/>
    <w:rPr>
      <w:rFonts w:ascii="Times New Roman" w:hAnsi="Times New Roman"/>
      <w:sz w:val="28"/>
    </w:rPr>
  </w:style>
  <w:style w:type="paragraph" w:customStyle="1" w:styleId="a9">
    <w:name w:val="Рисунок"/>
    <w:basedOn w:val="a1"/>
    <w:qFormat/>
    <w:rsid w:val="00250390"/>
    <w:pPr>
      <w:keepNext/>
      <w:jc w:val="center"/>
    </w:pPr>
  </w:style>
  <w:style w:type="paragraph" w:customStyle="1" w:styleId="aa">
    <w:name w:val="РисунокП"/>
    <w:basedOn w:val="a1"/>
    <w:qFormat/>
    <w:rsid w:val="00250390"/>
    <w:pPr>
      <w:jc w:val="center"/>
    </w:pPr>
  </w:style>
  <w:style w:type="table" w:styleId="ab">
    <w:name w:val="Table Grid"/>
    <w:basedOn w:val="a3"/>
    <w:uiPriority w:val="39"/>
    <w:rsid w:val="002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№"/>
    <w:basedOn w:val="a1"/>
    <w:qFormat/>
    <w:rsid w:val="00D24EA5"/>
    <w:pPr>
      <w:keepNext/>
      <w:jc w:val="right"/>
    </w:pPr>
    <w:rPr>
      <w:b/>
    </w:rPr>
  </w:style>
  <w:style w:type="paragraph" w:customStyle="1" w:styleId="ad">
    <w:name w:val="ТаблицаН"/>
    <w:basedOn w:val="a1"/>
    <w:qFormat/>
    <w:rsid w:val="00D24EA5"/>
    <w:pPr>
      <w:keepNext/>
      <w:jc w:val="center"/>
    </w:pPr>
    <w:rPr>
      <w:b/>
    </w:rPr>
  </w:style>
  <w:style w:type="paragraph" w:customStyle="1" w:styleId="ae">
    <w:name w:val="ТаблицаЗ"/>
    <w:basedOn w:val="a1"/>
    <w:qFormat/>
    <w:rsid w:val="00D24EA5"/>
    <w:pPr>
      <w:spacing w:line="240" w:lineRule="auto"/>
      <w:jc w:val="center"/>
    </w:pPr>
  </w:style>
  <w:style w:type="paragraph" w:customStyle="1" w:styleId="af">
    <w:name w:val="Таблица"/>
    <w:basedOn w:val="a1"/>
    <w:qFormat/>
    <w:rsid w:val="00D24EA5"/>
    <w:rPr>
      <w:sz w:val="24"/>
    </w:rPr>
  </w:style>
  <w:style w:type="paragraph" w:styleId="a0">
    <w:name w:val="List Bullet"/>
    <w:basedOn w:val="a1"/>
    <w:uiPriority w:val="99"/>
    <w:unhideWhenUsed/>
    <w:rsid w:val="00D24EA5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D24EA5"/>
    <w:pPr>
      <w:numPr>
        <w:numId w:val="6"/>
      </w:numPr>
      <w:ind w:left="1066" w:hanging="357"/>
      <w:contextualSpacing/>
    </w:pPr>
  </w:style>
  <w:style w:type="paragraph" w:customStyle="1" w:styleId="af0">
    <w:name w:val="Титул"/>
    <w:basedOn w:val="a1"/>
    <w:qFormat/>
    <w:rsid w:val="00470F44"/>
    <w:pPr>
      <w:jc w:val="center"/>
    </w:pPr>
  </w:style>
  <w:style w:type="paragraph" w:styleId="af1">
    <w:name w:val="Signature"/>
    <w:basedOn w:val="a1"/>
    <w:link w:val="af2"/>
    <w:uiPriority w:val="99"/>
    <w:unhideWhenUsed/>
    <w:rsid w:val="00470F44"/>
    <w:pPr>
      <w:spacing w:line="240" w:lineRule="auto"/>
      <w:ind w:left="6237"/>
    </w:pPr>
  </w:style>
  <w:style w:type="character" w:customStyle="1" w:styleId="af2">
    <w:name w:val="Подпись Знак"/>
    <w:basedOn w:val="a2"/>
    <w:link w:val="af1"/>
    <w:uiPriority w:val="99"/>
    <w:rsid w:val="00470F44"/>
    <w:rPr>
      <w:rFonts w:ascii="Times New Roman" w:hAnsi="Times New Roman"/>
      <w:sz w:val="28"/>
    </w:rPr>
  </w:style>
  <w:style w:type="paragraph" w:styleId="af3">
    <w:name w:val="Normal (Web)"/>
    <w:basedOn w:val="a1"/>
    <w:uiPriority w:val="99"/>
    <w:unhideWhenUsed/>
    <w:rsid w:val="00F6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05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header"/>
    <w:basedOn w:val="a1"/>
    <w:link w:val="af5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F8626B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8626B"/>
    <w:rPr>
      <w:rFonts w:ascii="Times New Roman" w:hAnsi="Times New Roman"/>
      <w:sz w:val="28"/>
    </w:rPr>
  </w:style>
  <w:style w:type="paragraph" w:styleId="af8">
    <w:name w:val="List Paragraph"/>
    <w:basedOn w:val="a1"/>
    <w:uiPriority w:val="34"/>
    <w:qFormat/>
    <w:rsid w:val="001F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r\OneDrive\&#1056;&#1072;&#1073;&#1086;&#1095;&#1080;&#1081;%20&#1089;&#1090;&#1086;&#1083;\1%20&#1082;&#1091;&#1088;&#1089;\&#1057;&#1091;&#1073;&#1073;&#1086;&#1090;&#1072;\&#1087;&#1088;&#1080;&#1084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27D89031236F4AAFCA7DFCC9B7C835" ma:contentTypeVersion="3" ma:contentTypeDescription="Создание документа." ma:contentTypeScope="" ma:versionID="dd72e9d7ce931700e6e0319248ee74ad">
  <xsd:schema xmlns:xsd="http://www.w3.org/2001/XMLSchema" xmlns:xs="http://www.w3.org/2001/XMLSchema" xmlns:p="http://schemas.microsoft.com/office/2006/metadata/properties" xmlns:ns2="8b4c0add-caf9-4fdc-8aef-d6bf8d92a6ad" targetNamespace="http://schemas.microsoft.com/office/2006/metadata/properties" ma:root="true" ma:fieldsID="125cc1150d483c8b800d702f0378afe3" ns2:_="">
    <xsd:import namespace="8b4c0add-caf9-4fdc-8aef-d6bf8d92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0add-caf9-4fdc-8aef-d6bf8d92a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3439C-80EE-477C-8785-8C129BEBC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D71FDE-CC3F-4687-8C88-DE9744EBD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5EB3E0-886A-4FE9-85E1-D91179CD65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32F35C-FC25-4225-A9B6-54ADD9E50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c0add-caf9-4fdc-8aef-d6bf8d92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пример.dotx</Template>
  <TotalTime>2725</TotalTime>
  <Pages>26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Ryabova</dc:creator>
  <cp:keywords/>
  <dc:description/>
  <cp:lastModifiedBy>Andrey Zimin</cp:lastModifiedBy>
  <cp:revision>67</cp:revision>
  <dcterms:created xsi:type="dcterms:W3CDTF">2021-09-01T05:39:00Z</dcterms:created>
  <dcterms:modified xsi:type="dcterms:W3CDTF">2023-11-24T08:56:00Z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0x010100E527D89031236F4AAFCA7DFCC9B7C835</vt:lpwstr>
  </property>
</Properties>
</file>